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1E" w:rsidRDefault="006A2F1E" w:rsidP="00EA6C32">
      <w:pPr>
        <w:pStyle w:val="EOCNL"/>
        <w:framePr w:wrap="auto" w:vAnchor="page" w:hAnchor="text" w:y="1306"/>
        <w:ind w:left="0" w:firstLine="0"/>
        <w:rPr>
          <w:rStyle w:val="PageNumber"/>
        </w:rPr>
      </w:pPr>
      <w:bookmarkStart w:id="0" w:name="_GoBack"/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>, 4th edition</w:t>
      </w:r>
    </w:p>
    <w:p w:rsidR="006A2F1E" w:rsidRDefault="006A2F1E" w:rsidP="00EA6C32">
      <w:pPr>
        <w:pStyle w:val="EOCNL"/>
        <w:framePr w:wrap="auto" w:vAnchor="page" w:hAnchor="text" w:y="1306"/>
        <w:ind w:left="0" w:firstLine="0"/>
        <w:rPr>
          <w:rStyle w:val="PageNumber"/>
        </w:rPr>
      </w:pPr>
      <w:r>
        <w:rPr>
          <w:rStyle w:val="PageNumber"/>
        </w:rPr>
        <w:t xml:space="preserve">ISBN </w:t>
      </w:r>
      <w:r w:rsidRPr="003A6F5A">
        <w:rPr>
          <w:rStyle w:val="PageNumber"/>
        </w:rPr>
        <w:t>978-1-285-09626-1</w:t>
      </w:r>
    </w:p>
    <w:p w:rsidR="006A2F1E" w:rsidRDefault="006A2F1E" w:rsidP="00EA6C32">
      <w:pPr>
        <w:pStyle w:val="EOCNL"/>
        <w:framePr w:wrap="auto" w:vAnchor="page" w:hAnchor="text" w:y="1306"/>
        <w:ind w:left="0" w:firstLine="0"/>
      </w:pPr>
      <w:r>
        <w:t>Chapter 5</w:t>
      </w:r>
    </w:p>
    <w:bookmarkEnd w:id="0"/>
    <w:p w:rsidR="007321A1" w:rsidRPr="00BB5F42" w:rsidRDefault="0023602F">
      <w:pPr>
        <w:pStyle w:val="BT"/>
      </w:pPr>
      <w:r w:rsidRPr="00BB5F42">
        <w:t>1.</w:t>
      </w:r>
      <w:r w:rsidRPr="00BB5F42">
        <w:tab/>
        <w:t>a.</w:t>
      </w:r>
      <w:r w:rsidRPr="00BB5F42">
        <w:tab/>
        <w:t>true or false</w:t>
      </w:r>
    </w:p>
    <w:p w:rsidR="007321A1" w:rsidRPr="00BB5F42" w:rsidRDefault="0023602F">
      <w:pPr>
        <w:pStyle w:val="BT"/>
      </w:pPr>
      <w:r w:rsidRPr="00BB5F42">
        <w:t>2.</w:t>
      </w:r>
      <w:r w:rsidRPr="00BB5F42">
        <w:tab/>
        <w:t>d.</w:t>
      </w:r>
      <w:r w:rsidRPr="00BB5F42">
        <w:tab/>
        <w:t>a + 7</w:t>
      </w:r>
    </w:p>
    <w:p w:rsidR="007321A1" w:rsidRPr="00BB5F42" w:rsidRDefault="0023602F">
      <w:pPr>
        <w:pStyle w:val="BT"/>
      </w:pPr>
      <w:r w:rsidRPr="00BB5F42">
        <w:t>3.</w:t>
      </w:r>
      <w:r w:rsidRPr="00BB5F42">
        <w:tab/>
        <w:t>b.</w:t>
      </w:r>
      <w:r w:rsidRPr="00BB5F42">
        <w:tab/>
        <w:t>3</w:t>
      </w:r>
    </w:p>
    <w:p w:rsidR="007321A1" w:rsidRPr="00BB5F42" w:rsidRDefault="0023602F">
      <w:pPr>
        <w:pStyle w:val="BT"/>
      </w:pPr>
      <w:r w:rsidRPr="00BB5F42">
        <w:t>4.</w:t>
      </w:r>
      <w:r w:rsidRPr="00BB5F42">
        <w:tab/>
      </w:r>
      <w:proofErr w:type="gramStart"/>
      <w:r w:rsidRPr="00BB5F42">
        <w:t>c</w:t>
      </w:r>
      <w:proofErr w:type="gramEnd"/>
      <w:r w:rsidRPr="00BB5F42">
        <w:t>.</w:t>
      </w:r>
      <w:r w:rsidRPr="00BB5F42">
        <w:tab/>
        <w:t>Th</w:t>
      </w:r>
      <w:r w:rsidR="00BB5F42" w:rsidRPr="00BB5F42">
        <w:t>at’</w:t>
      </w:r>
      <w:r w:rsidRPr="00BB5F42">
        <w:t>s a high score!</w:t>
      </w:r>
    </w:p>
    <w:p w:rsidR="007321A1" w:rsidRPr="00BB5F42" w:rsidRDefault="0023602F">
      <w:pPr>
        <w:pStyle w:val="BT"/>
      </w:pPr>
      <w:r w:rsidRPr="00BB5F42">
        <w:tab/>
      </w:r>
      <w:r w:rsidRPr="00BB5F42">
        <w:tab/>
      </w:r>
      <w:r w:rsidRPr="00BB5F42">
        <w:tab/>
        <w:t xml:space="preserve">This is a test question! </w:t>
      </w:r>
    </w:p>
    <w:p w:rsidR="007321A1" w:rsidRPr="00BB5F42" w:rsidRDefault="0023602F">
      <w:pPr>
        <w:pStyle w:val="BT"/>
        <w:rPr>
          <w:rStyle w:val="CodeCharCharChar1"/>
          <w:rFonts w:ascii="Times New Roman" w:hAnsi="Times New Roman"/>
        </w:rPr>
      </w:pPr>
      <w:r w:rsidRPr="00BB5F42">
        <w:tab/>
        <w:t>5.</w:t>
      </w:r>
      <w:r w:rsidRPr="00BB5F42">
        <w:tab/>
        <w:t>c.</w:t>
      </w:r>
      <w:r w:rsidRPr="00BB5F42">
        <w:tab/>
      </w:r>
      <w:r w:rsidRPr="00BB5F42">
        <w:rPr>
          <w:rStyle w:val="CodeCharCharChar1"/>
          <w:rFonts w:ascii="Times New Roman" w:hAnsi="Times New Roman"/>
        </w:rPr>
        <w:t>if (code == 'C')</w:t>
      </w:r>
    </w:p>
    <w:p w:rsidR="007321A1" w:rsidRPr="00BB5F42" w:rsidRDefault="0023602F">
      <w:pPr>
        <w:pStyle w:val="BT"/>
      </w:pPr>
      <w:r w:rsidRPr="00BB5F42">
        <w:tab/>
      </w:r>
      <w:r w:rsidRPr="00BB5F42">
        <w:tab/>
      </w:r>
      <w:r w:rsidRPr="00BB5F42">
        <w:tab/>
      </w:r>
      <w:proofErr w:type="spellStart"/>
      <w:r w:rsidRPr="00BB5F42">
        <w:t>Console.WriteLine</w:t>
      </w:r>
      <w:proofErr w:type="spellEnd"/>
      <w:r w:rsidRPr="00BB5F42">
        <w:t xml:space="preserve"> (“This is a check”);</w:t>
      </w:r>
    </w:p>
    <w:p w:rsidR="007321A1" w:rsidRPr="00BB5F42" w:rsidRDefault="0023602F">
      <w:pPr>
        <w:pStyle w:val="BT"/>
      </w:pPr>
      <w:r w:rsidRPr="00BB5F42">
        <w:t>6.</w:t>
      </w:r>
      <w:r w:rsidRPr="00BB5F42">
        <w:tab/>
      </w:r>
      <w:proofErr w:type="gramStart"/>
      <w:r w:rsidRPr="00BB5F42">
        <w:t>c</w:t>
      </w:r>
      <w:proofErr w:type="gramEnd"/>
      <w:r w:rsidRPr="00BB5F42">
        <w:t>.</w:t>
      </w:r>
      <w:r w:rsidRPr="00BB5F42">
        <w:tab/>
        <w:t>You failed the test!</w:t>
      </w:r>
    </w:p>
    <w:p w:rsidR="007321A1" w:rsidRPr="00BB5F42" w:rsidRDefault="0023602F">
      <w:pPr>
        <w:pStyle w:val="BT"/>
      </w:pPr>
      <w:r w:rsidRPr="00BB5F42">
        <w:t xml:space="preserve"> </w:t>
      </w:r>
      <w:r w:rsidRPr="00BB5F42">
        <w:tab/>
      </w:r>
      <w:r w:rsidRPr="00BB5F42">
        <w:tab/>
        <w:t>You passed the test!</w:t>
      </w:r>
    </w:p>
    <w:p w:rsidR="007321A1" w:rsidRPr="00BB5F42" w:rsidRDefault="0023602F">
      <w:pPr>
        <w:pStyle w:val="BT"/>
      </w:pPr>
      <w:r w:rsidRPr="00BB5F42">
        <w:t>7.</w:t>
      </w:r>
      <w:r w:rsidRPr="00BB5F42">
        <w:tab/>
      </w:r>
      <w:proofErr w:type="gramStart"/>
      <w:r w:rsidRPr="00BB5F42">
        <w:t>c</w:t>
      </w:r>
      <w:proofErr w:type="gramEnd"/>
      <w:r w:rsidRPr="00BB5F42">
        <w:t>.</w:t>
      </w:r>
      <w:r w:rsidRPr="00BB5F42">
        <w:tab/>
        <w:t>&amp;&amp;</w:t>
      </w:r>
    </w:p>
    <w:p w:rsidR="0052628E" w:rsidRPr="00BB5F42" w:rsidRDefault="0023602F">
      <w:pPr>
        <w:pStyle w:val="BT"/>
      </w:pPr>
      <w:r w:rsidRPr="00BB5F42">
        <w:t>8.</w:t>
      </w:r>
      <w:r w:rsidRPr="00BB5F42">
        <w:tab/>
      </w:r>
      <w:proofErr w:type="gramStart"/>
      <w:r w:rsidR="0052628E" w:rsidRPr="00BB5F42">
        <w:t>c</w:t>
      </w:r>
      <w:proofErr w:type="gramEnd"/>
      <w:r w:rsidRPr="00BB5F42">
        <w:t>.</w:t>
      </w:r>
      <w:r w:rsidRPr="00BB5F42">
        <w:tab/>
        <w:t xml:space="preserve">  </w:t>
      </w:r>
      <w:proofErr w:type="gramStart"/>
      <w:r w:rsidR="0052628E" w:rsidRPr="00BB5F42">
        <w:t>used</w:t>
      </w:r>
      <w:proofErr w:type="gramEnd"/>
      <w:r w:rsidR="0052628E" w:rsidRPr="00BB5F42">
        <w:t xml:space="preserve"> as part of an assignment statement</w:t>
      </w:r>
    </w:p>
    <w:p w:rsidR="007321A1" w:rsidRPr="00BB5F42" w:rsidRDefault="0023602F">
      <w:pPr>
        <w:pStyle w:val="BT"/>
      </w:pPr>
      <w:r w:rsidRPr="00BB5F42">
        <w:t>9.</w:t>
      </w:r>
      <w:r w:rsidRPr="00BB5F42">
        <w:tab/>
      </w:r>
      <w:r w:rsidR="0052628E" w:rsidRPr="00BB5F42">
        <w:t>a</w:t>
      </w:r>
      <w:r w:rsidRPr="00BB5F42">
        <w:t>.</w:t>
      </w:r>
      <w:r w:rsidRPr="00BB5F42">
        <w:tab/>
      </w:r>
      <w:r w:rsidR="0052628E" w:rsidRPr="00BB5F42">
        <w:t>distracts away from the readability</w:t>
      </w:r>
    </w:p>
    <w:p w:rsidR="007321A1" w:rsidRPr="00BB5F42" w:rsidRDefault="0023602F">
      <w:pPr>
        <w:pStyle w:val="BT"/>
      </w:pPr>
      <w:r w:rsidRPr="00BB5F42">
        <w:t>10.</w:t>
      </w:r>
      <w:r w:rsidRPr="00BB5F42">
        <w:tab/>
      </w:r>
      <w:r w:rsidR="0052628E" w:rsidRPr="00BB5F42">
        <w:t>d</w:t>
      </w:r>
      <w:r w:rsidRPr="00BB5F42">
        <w:t>.</w:t>
      </w:r>
      <w:r w:rsidRPr="00BB5F42">
        <w:tab/>
      </w:r>
      <w:r w:rsidR="0052628E" w:rsidRPr="00BB5F42">
        <w:t>1   1</w:t>
      </w:r>
    </w:p>
    <w:p w:rsidR="007321A1" w:rsidRPr="00BB5F42" w:rsidRDefault="0023602F">
      <w:pPr>
        <w:pStyle w:val="BT"/>
      </w:pPr>
      <w:r w:rsidRPr="00BB5F42">
        <w:t>11.</w:t>
      </w:r>
      <w:r w:rsidRPr="00BB5F42">
        <w:tab/>
        <w:t>b.</w:t>
      </w:r>
      <w:r w:rsidRPr="00BB5F42">
        <w:tab/>
        <w:t>AND</w:t>
      </w:r>
    </w:p>
    <w:p w:rsidR="007321A1" w:rsidRPr="00BB5F42" w:rsidRDefault="0023602F">
      <w:pPr>
        <w:pStyle w:val="BT"/>
      </w:pPr>
      <w:r w:rsidRPr="00BB5F42">
        <w:t>12.</w:t>
      </w:r>
      <w:r w:rsidRPr="00BB5F42">
        <w:tab/>
        <w:t>d.</w:t>
      </w:r>
      <w:r w:rsidRPr="00BB5F42">
        <w:tab/>
        <w:t>every time the program is executed</w:t>
      </w:r>
    </w:p>
    <w:p w:rsidR="007321A1" w:rsidRPr="00BB5F42" w:rsidRDefault="0023602F">
      <w:pPr>
        <w:pStyle w:val="BT"/>
      </w:pPr>
      <w:r w:rsidRPr="00BB5F42">
        <w:lastRenderedPageBreak/>
        <w:t>13.</w:t>
      </w:r>
      <w:r w:rsidRPr="00BB5F42">
        <w:tab/>
        <w:t>d.</w:t>
      </w:r>
      <w:r w:rsidRPr="00BB5F42">
        <w:tab/>
        <w:t>27</w:t>
      </w:r>
    </w:p>
    <w:p w:rsidR="007321A1" w:rsidRPr="00BB5F42" w:rsidRDefault="0023602F">
      <w:pPr>
        <w:pStyle w:val="BT"/>
      </w:pPr>
      <w:r w:rsidRPr="00BB5F42">
        <w:t>14.</w:t>
      </w:r>
      <w:r w:rsidRPr="00BB5F42">
        <w:tab/>
        <w:t>a.</w:t>
      </w:r>
      <w:r w:rsidRPr="00BB5F42">
        <w:tab/>
        <w:t>15</w:t>
      </w:r>
    </w:p>
    <w:p w:rsidR="007321A1" w:rsidRPr="00BB5F42" w:rsidRDefault="0023602F">
      <w:pPr>
        <w:pStyle w:val="BT"/>
      </w:pPr>
      <w:r w:rsidRPr="00BB5F42">
        <w:t>15.</w:t>
      </w:r>
      <w:r w:rsidRPr="00BB5F42">
        <w:tab/>
        <w:t>d.</w:t>
      </w:r>
      <w:r w:rsidRPr="00BB5F42">
        <w:tab/>
        <w:t>curly braces</w:t>
      </w:r>
    </w:p>
    <w:p w:rsidR="007321A1" w:rsidRPr="00BB5F42" w:rsidRDefault="0023602F">
      <w:pPr>
        <w:pStyle w:val="BT"/>
      </w:pPr>
      <w:r w:rsidRPr="00BB5F42">
        <w:t>16.</w:t>
      </w:r>
      <w:r w:rsidRPr="00BB5F42">
        <w:tab/>
        <w:t>d.</w:t>
      </w:r>
      <w:r w:rsidRPr="00BB5F42">
        <w:tab/>
        <w:t>Blue, blue</w:t>
      </w:r>
      <w:r w:rsidR="00BB5F42" w:rsidRPr="00BB5F42">
        <w:t>,</w:t>
      </w:r>
      <w:r w:rsidRPr="00BB5F42">
        <w:t xml:space="preserve"> sail on through</w:t>
      </w:r>
    </w:p>
    <w:p w:rsidR="007321A1" w:rsidRPr="00BB5F42" w:rsidRDefault="0023602F">
      <w:pPr>
        <w:pStyle w:val="BT"/>
      </w:pPr>
      <w:r w:rsidRPr="00BB5F42">
        <w:t xml:space="preserve"> </w:t>
      </w:r>
      <w:r w:rsidRPr="00BB5F42">
        <w:tab/>
      </w:r>
      <w:r w:rsidRPr="00BB5F42">
        <w:tab/>
        <w:t>Green, green, nice and clean</w:t>
      </w:r>
    </w:p>
    <w:p w:rsidR="007321A1" w:rsidRPr="00BB5F42" w:rsidRDefault="0023602F">
      <w:pPr>
        <w:pStyle w:val="BT"/>
      </w:pPr>
      <w:r w:rsidRPr="00BB5F42">
        <w:t>17.</w:t>
      </w:r>
      <w:r w:rsidRPr="00BB5F42">
        <w:tab/>
        <w:t>c.</w:t>
      </w:r>
      <w:r w:rsidRPr="00BB5F42">
        <w:tab/>
        <w:t>2000</w:t>
      </w:r>
    </w:p>
    <w:p w:rsidR="007321A1" w:rsidRPr="00BB5F42" w:rsidRDefault="0023602F">
      <w:pPr>
        <w:pStyle w:val="BT"/>
      </w:pPr>
      <w:r w:rsidRPr="00BB5F42">
        <w:t>18.</w:t>
      </w:r>
      <w:r w:rsidRPr="00BB5F42">
        <w:tab/>
        <w:t>c.</w:t>
      </w:r>
      <w:r w:rsidRPr="00BB5F42">
        <w:tab/>
        <w:t>if (control == 11)</w:t>
      </w:r>
    </w:p>
    <w:p w:rsidR="007321A1" w:rsidRPr="00BB5F42" w:rsidRDefault="0052628E">
      <w:pPr>
        <w:pStyle w:val="BT"/>
      </w:pPr>
      <w:r w:rsidRPr="00BB5F42">
        <w:t>19.</w:t>
      </w:r>
      <w:r w:rsidRPr="00BB5F42">
        <w:tab/>
        <w:t>b.</w:t>
      </w:r>
      <w:r w:rsidRPr="00BB5F42">
        <w:tab/>
        <w:t>Logical</w:t>
      </w:r>
      <w:r w:rsidR="0023602F" w:rsidRPr="00BB5F42">
        <w:t xml:space="preserve"> OR yields true if either or both of the operands are true </w:t>
      </w:r>
    </w:p>
    <w:p w:rsidR="007321A1" w:rsidRPr="00BB5F42" w:rsidRDefault="0023602F">
      <w:pPr>
        <w:pStyle w:val="BT"/>
      </w:pPr>
      <w:r w:rsidRPr="00BB5F42">
        <w:t>20.</w:t>
      </w:r>
      <w:r w:rsidRPr="00BB5F42">
        <w:tab/>
        <w:t>d.</w:t>
      </w:r>
      <w:r w:rsidRPr="00BB5F42">
        <w:tab/>
        <w:t>a and b are correct</w:t>
      </w:r>
    </w:p>
    <w:p w:rsidR="007321A1" w:rsidRPr="00BB5F42" w:rsidRDefault="0023602F">
      <w:pPr>
        <w:pStyle w:val="BT"/>
      </w:pPr>
      <w:r w:rsidRPr="00BB5F42">
        <w:t>21.</w:t>
      </w:r>
      <w:r w:rsidRPr="00BB5F42">
        <w:tab/>
        <w:t xml:space="preserve">Assuming </w:t>
      </w:r>
      <w:proofErr w:type="gramStart"/>
      <w:r w:rsidRPr="00BB5F42">
        <w:t>a is</w:t>
      </w:r>
      <w:proofErr w:type="gramEnd"/>
      <w:r w:rsidRPr="00BB5F42">
        <w:t xml:space="preserve"> 5, b is 6, and c is 8, which of the following is </w:t>
      </w:r>
      <w:r w:rsidRPr="00BB5F42">
        <w:rPr>
          <w:rStyle w:val="CodeBlue"/>
          <w:color w:val="auto"/>
        </w:rPr>
        <w:t>false</w:t>
      </w:r>
      <w:r w:rsidRPr="00BB5F42">
        <w:t>?</w:t>
      </w:r>
    </w:p>
    <w:p w:rsidR="007321A1" w:rsidRPr="00BB5F42" w:rsidRDefault="0023602F">
      <w:pPr>
        <w:pStyle w:val="BT"/>
      </w:pPr>
      <w:proofErr w:type="gramStart"/>
      <w:r w:rsidRPr="00BB5F42">
        <w:t>c</w:t>
      </w:r>
      <w:proofErr w:type="gramEnd"/>
      <w:r w:rsidRPr="00BB5F42">
        <w:t>.</w:t>
      </w:r>
      <w:r w:rsidRPr="00BB5F42">
        <w:tab/>
        <w:t xml:space="preserve">c &lt;= 4   →  false                 </w:t>
      </w:r>
    </w:p>
    <w:p w:rsidR="007321A1" w:rsidRPr="00BB5F42" w:rsidRDefault="0023602F">
      <w:pPr>
        <w:pStyle w:val="BT"/>
      </w:pPr>
      <w:r w:rsidRPr="00BB5F42">
        <w:t>d.</w:t>
      </w:r>
      <w:r w:rsidRPr="00BB5F42">
        <w:tab/>
        <w:t>(1 + a</w:t>
      </w:r>
      <w:proofErr w:type="gramStart"/>
      <w:r w:rsidRPr="00BB5F42">
        <w:t>) !</w:t>
      </w:r>
      <w:proofErr w:type="gramEnd"/>
      <w:r w:rsidRPr="00BB5F42">
        <w:t xml:space="preserve">= b   →  false                 </w:t>
      </w:r>
    </w:p>
    <w:p w:rsidR="007321A1" w:rsidRPr="00BB5F42" w:rsidRDefault="0023602F">
      <w:pPr>
        <w:pStyle w:val="BT"/>
      </w:pPr>
      <w:r w:rsidRPr="00BB5F42">
        <w:t>22.</w:t>
      </w:r>
      <w:r w:rsidRPr="00BB5F42">
        <w:tab/>
        <w:t xml:space="preserve">For testing the single value (100), the switch statement could be ok. However, to simulate the else portion, you would have </w:t>
      </w:r>
      <w:r w:rsidR="00BB5F42" w:rsidRPr="00BB5F42">
        <w:t xml:space="preserve">to </w:t>
      </w:r>
      <w:r w:rsidRPr="00BB5F42">
        <w:t>enter 101 case values (0</w:t>
      </w:r>
      <w:proofErr w:type="gramStart"/>
      <w:r w:rsidRPr="00BB5F42">
        <w:t>,1,2</w:t>
      </w:r>
      <w:proofErr w:type="gramEnd"/>
      <w:r w:rsidRPr="00BB5F42">
        <w:t>…99) and a default case. Thus you would not want to attempt to solve this problem with a switch statement. There is no range option available with switch statements.</w:t>
      </w:r>
    </w:p>
    <w:p w:rsidR="007321A1" w:rsidRPr="00BB5F42" w:rsidRDefault="0023602F">
      <w:pPr>
        <w:pStyle w:val="BT"/>
      </w:pPr>
      <w:r w:rsidRPr="00BB5F42">
        <w:t>23.</w:t>
      </w:r>
      <w:r w:rsidRPr="00BB5F42">
        <w:tab/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lastRenderedPageBreak/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birdName</w:t>
      </w:r>
      <w:proofErr w:type="spellEnd"/>
      <w:r w:rsidRPr="00BB5F42">
        <w:rPr>
          <w:rFonts w:ascii="Times New Roman" w:hAnsi="Times New Roman"/>
        </w:rPr>
        <w:t xml:space="preserve"> == “Pelican”) </w:t>
      </w:r>
    </w:p>
    <w:p w:rsidR="007321A1" w:rsidRPr="00BB5F42" w:rsidRDefault="0023602F" w:rsidP="00BB5F42">
      <w:pPr>
        <w:pStyle w:val="CodeCharChar"/>
        <w:ind w:left="1440" w:firstLine="720"/>
        <w:rPr>
          <w:rFonts w:ascii="Times New Roman" w:hAnsi="Times New Roman"/>
        </w:rPr>
      </w:pP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“Lives near water.</w:t>
      </w:r>
      <w:r w:rsidR="00BB5F42" w:rsidRPr="00BB5F42">
        <w:rPr>
          <w:rFonts w:ascii="Times New Roman" w:hAnsi="Times New Roman"/>
        </w:rPr>
        <w:t>”</w:t>
      </w:r>
      <w:r w:rsidRPr="00BB5F42">
        <w:rPr>
          <w:rFonts w:ascii="Times New Roman" w:hAnsi="Times New Roman"/>
        </w:rPr>
        <w:t>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t>else</w:t>
      </w:r>
      <w:proofErr w:type="gramEnd"/>
      <w:r w:rsidRPr="00BB5F42">
        <w:rPr>
          <w:rFonts w:ascii="Times New Roman" w:hAnsi="Times New Roman"/>
        </w:rPr>
        <w:t xml:space="preserve"> 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ab/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birdName</w:t>
      </w:r>
      <w:proofErr w:type="spellEnd"/>
      <w:r w:rsidRPr="00BB5F42">
        <w:rPr>
          <w:rFonts w:ascii="Times New Roman" w:hAnsi="Times New Roman"/>
        </w:rPr>
        <w:t xml:space="preserve"> == “Cardinal”)</w:t>
      </w:r>
      <w:r w:rsidRPr="00BB5F42">
        <w:rPr>
          <w:rFonts w:ascii="Times New Roman" w:hAnsi="Times New Roman"/>
        </w:rPr>
        <w:tab/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BB5F42">
        <w:rPr>
          <w:rFonts w:ascii="Times New Roman" w:hAnsi="Times New Roman"/>
        </w:rPr>
        <w:tab/>
        <w:t xml:space="preserve">    </w:t>
      </w: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“Beautiful in the snow.”);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</w:t>
      </w:r>
      <w:r w:rsidR="00BB5F42">
        <w:rPr>
          <w:rFonts w:ascii="Times New Roman" w:hAnsi="Times New Roman"/>
        </w:rPr>
        <w:tab/>
      </w: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</w:t>
      </w:r>
      <w:r w:rsidRPr="00BB5F42">
        <w:rPr>
          <w:rStyle w:val="CodeBlue"/>
          <w:rFonts w:ascii="Times New Roman" w:hAnsi="Times New Roman"/>
          <w:color w:val="auto"/>
        </w:rPr>
        <w:t xml:space="preserve">    </w:t>
      </w:r>
      <w:r w:rsidR="00BB5F42">
        <w:rPr>
          <w:rStyle w:val="CodeBlue"/>
          <w:rFonts w:ascii="Times New Roman" w:hAnsi="Times New Roman"/>
          <w:color w:val="auto"/>
        </w:rPr>
        <w:tab/>
        <w:t xml:space="preserve">     </w:t>
      </w:r>
      <w:proofErr w:type="gramStart"/>
      <w:r w:rsidRPr="00BB5F42">
        <w:rPr>
          <w:rStyle w:val="CodeBlue"/>
          <w:rFonts w:ascii="Times New Roman" w:hAnsi="Times New Roman"/>
          <w:color w:val="auto"/>
        </w:rPr>
        <w:t>if</w:t>
      </w:r>
      <w:proofErr w:type="gramEnd"/>
      <w:r w:rsidRPr="00BB5F42">
        <w:rPr>
          <w:rStyle w:val="CodeBlue"/>
          <w:rFonts w:ascii="Times New Roman" w:hAnsi="Times New Roman"/>
          <w:color w:val="auto"/>
        </w:rPr>
        <w:t xml:space="preserve"> </w:t>
      </w:r>
      <w:r w:rsidRPr="00BB5F42">
        <w:rPr>
          <w:rFonts w:ascii="Times New Roman" w:hAnsi="Times New Roman"/>
        </w:rPr>
        <w:t>(</w:t>
      </w:r>
      <w:proofErr w:type="spellStart"/>
      <w:r w:rsidRPr="00BB5F42">
        <w:rPr>
          <w:rFonts w:ascii="Times New Roman" w:hAnsi="Times New Roman"/>
        </w:rPr>
        <w:t>birdName</w:t>
      </w:r>
      <w:proofErr w:type="spellEnd"/>
      <w:r w:rsidRPr="00BB5F42">
        <w:rPr>
          <w:rFonts w:ascii="Times New Roman" w:hAnsi="Times New Roman"/>
        </w:rPr>
        <w:t xml:space="preserve"> == “Owl”)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</w:t>
      </w:r>
      <w:r w:rsidR="00BB5F42">
        <w:rPr>
          <w:rFonts w:ascii="Times New Roman" w:hAnsi="Times New Roman"/>
        </w:rPr>
        <w:tab/>
      </w: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“Night creature.”);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BB5F42">
        <w:rPr>
          <w:rFonts w:ascii="Times New Roman" w:hAnsi="Times New Roman"/>
        </w:rPr>
        <w:tab/>
        <w:t xml:space="preserve">    </w:t>
      </w: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</w:t>
      </w:r>
      <w:r w:rsidR="00BB5F42">
        <w:rPr>
          <w:rFonts w:ascii="Times New Roman" w:hAnsi="Times New Roman"/>
        </w:rPr>
        <w:tab/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birdName</w:t>
      </w:r>
      <w:proofErr w:type="spellEnd"/>
      <w:r w:rsidRPr="00BB5F42">
        <w:rPr>
          <w:rFonts w:ascii="Times New Roman" w:hAnsi="Times New Roman"/>
        </w:rPr>
        <w:t xml:space="preserve"> == “Eagle”)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    </w:t>
      </w:r>
      <w:r w:rsidR="00BB5F42">
        <w:rPr>
          <w:rFonts w:ascii="Times New Roman" w:hAnsi="Times New Roman"/>
        </w:rPr>
        <w:tab/>
        <w:t xml:space="preserve">    </w:t>
      </w: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“Keen vision”);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</w:t>
      </w:r>
      <w:r w:rsidRPr="00BB5F42">
        <w:rPr>
          <w:rFonts w:ascii="Times New Roman" w:hAnsi="Times New Roman"/>
        </w:rPr>
        <w:tab/>
        <w:t xml:space="preserve">        </w:t>
      </w:r>
      <w:r w:rsidR="00BB5F42">
        <w:rPr>
          <w:rFonts w:ascii="Times New Roman" w:hAnsi="Times New Roman"/>
        </w:rPr>
        <w:tab/>
      </w: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    </w:t>
      </w:r>
      <w:r w:rsidR="00BB5F42">
        <w:rPr>
          <w:rFonts w:ascii="Times New Roman" w:hAnsi="Times New Roman"/>
        </w:rPr>
        <w:tab/>
        <w:t xml:space="preserve">    </w:t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birdName</w:t>
      </w:r>
      <w:proofErr w:type="spellEnd"/>
      <w:r w:rsidRPr="00BB5F42">
        <w:rPr>
          <w:rFonts w:ascii="Times New Roman" w:hAnsi="Times New Roman"/>
        </w:rPr>
        <w:t xml:space="preserve"> == “Flami</w:t>
      </w:r>
      <w:r w:rsidR="00BB5F42" w:rsidRPr="00BB5F42">
        <w:rPr>
          <w:rFonts w:ascii="Times New Roman" w:hAnsi="Times New Roman"/>
        </w:rPr>
        <w:t>n</w:t>
      </w:r>
      <w:r w:rsidRPr="00BB5F42">
        <w:rPr>
          <w:rFonts w:ascii="Times New Roman" w:hAnsi="Times New Roman"/>
        </w:rPr>
        <w:t>go”)</w:t>
      </w:r>
      <w:r w:rsidRPr="00BB5F42">
        <w:rPr>
          <w:rFonts w:ascii="Times New Roman" w:hAnsi="Times New Roman"/>
        </w:rPr>
        <w:tab/>
      </w:r>
      <w:r w:rsidRPr="00BB5F42">
        <w:rPr>
          <w:rFonts w:ascii="Times New Roman" w:hAnsi="Times New Roman"/>
        </w:rPr>
        <w:tab/>
      </w:r>
    </w:p>
    <w:p w:rsidR="007321A1" w:rsidRPr="00BB5F42" w:rsidRDefault="0023602F">
      <w:pPr>
        <w:pStyle w:val="CodeCharChar"/>
        <w:rPr>
          <w:rStyle w:val="CodeBlue"/>
          <w:rFonts w:ascii="Times New Roman" w:hAnsi="Times New Roman"/>
          <w:color w:val="auto"/>
        </w:rPr>
      </w:pPr>
      <w:r w:rsidRPr="00BB5F42">
        <w:rPr>
          <w:rFonts w:ascii="Times New Roman" w:hAnsi="Times New Roman"/>
        </w:rPr>
        <w:t xml:space="preserve">                    </w:t>
      </w:r>
      <w:r w:rsidR="00BB5F42">
        <w:rPr>
          <w:rFonts w:ascii="Times New Roman" w:hAnsi="Times New Roman"/>
        </w:rPr>
        <w:tab/>
      </w:r>
      <w:r w:rsidR="00BB5F42">
        <w:rPr>
          <w:rFonts w:ascii="Times New Roman" w:hAnsi="Times New Roman"/>
        </w:rPr>
        <w:tab/>
      </w: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“Pretty and pink.”);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Style w:val="CodeBlue"/>
          <w:rFonts w:ascii="Times New Roman" w:hAnsi="Times New Roman"/>
          <w:color w:val="auto"/>
        </w:rPr>
        <w:t xml:space="preserve">                </w:t>
      </w:r>
      <w:r w:rsidR="00BB5F42">
        <w:rPr>
          <w:rStyle w:val="CodeBlue"/>
          <w:rFonts w:ascii="Times New Roman" w:hAnsi="Times New Roman"/>
          <w:color w:val="auto"/>
        </w:rPr>
        <w:tab/>
        <w:t xml:space="preserve">    </w:t>
      </w:r>
      <w:proofErr w:type="gramStart"/>
      <w:r w:rsidRPr="00BB5F42">
        <w:rPr>
          <w:rStyle w:val="CodeBlue"/>
          <w:rFonts w:ascii="Times New Roman" w:hAnsi="Times New Roman"/>
          <w:color w:val="auto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        </w:t>
      </w:r>
      <w:r w:rsidR="00BB5F42">
        <w:rPr>
          <w:rFonts w:ascii="Times New Roman" w:hAnsi="Times New Roman"/>
        </w:rPr>
        <w:tab/>
      </w:r>
      <w:r w:rsidR="00BB5F42">
        <w:rPr>
          <w:rFonts w:ascii="Times New Roman" w:hAnsi="Times New Roman"/>
        </w:rPr>
        <w:tab/>
      </w: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“Can fly.”);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>24.</w:t>
      </w:r>
      <w:r w:rsidRPr="00BB5F42">
        <w:rPr>
          <w:rFonts w:ascii="Times New Roman" w:hAnsi="Times New Roman"/>
        </w:rPr>
        <w:tab/>
        <w:t xml:space="preserve">     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Style w:val="CodeBlue"/>
          <w:rFonts w:ascii="Times New Roman" w:hAnsi="Times New Roman"/>
          <w:color w:val="auto"/>
        </w:rPr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aValue</w:t>
      </w:r>
      <w:proofErr w:type="spellEnd"/>
      <w:r w:rsidRPr="00BB5F42">
        <w:rPr>
          <w:rFonts w:ascii="Times New Roman" w:hAnsi="Times New Roman"/>
        </w:rPr>
        <w:t xml:space="preserve"> &gt; </w:t>
      </w:r>
      <w:proofErr w:type="spellStart"/>
      <w:r w:rsidRPr="00BB5F42">
        <w:rPr>
          <w:rFonts w:ascii="Times New Roman" w:hAnsi="Times New Roman"/>
        </w:rPr>
        <w:t>bValue</w:t>
      </w:r>
      <w:proofErr w:type="spellEnd"/>
      <w:r w:rsidRPr="00BB5F42">
        <w:rPr>
          <w:rFonts w:ascii="Times New Roman" w:hAnsi="Times New Roman"/>
        </w:rPr>
        <w:t>)</w:t>
      </w:r>
    </w:p>
    <w:p w:rsidR="007321A1" w:rsidRPr="00BB5F42" w:rsidRDefault="0023602F" w:rsidP="00037294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</w:t>
      </w:r>
      <w:r w:rsidR="00350A08">
        <w:rPr>
          <w:rFonts w:ascii="Times New Roman" w:hAnsi="Times New Roman"/>
        </w:rPr>
        <w:t xml:space="preserve">   </w:t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bValue</w:t>
      </w:r>
      <w:proofErr w:type="spellEnd"/>
      <w:r w:rsidRPr="00BB5F42">
        <w:rPr>
          <w:rFonts w:ascii="Times New Roman" w:hAnsi="Times New Roman"/>
        </w:rPr>
        <w:t xml:space="preserve"> == 10)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“Test complete”);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>25.</w:t>
      </w:r>
      <w:r w:rsidRPr="00BB5F42">
        <w:rPr>
          <w:rFonts w:ascii="Times New Roman" w:hAnsi="Times New Roman"/>
        </w:rPr>
        <w:tab/>
        <w:t>Write conditional expressions to perform the following tests.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t>a</w:t>
      </w:r>
      <w:proofErr w:type="gramEnd"/>
      <w:r w:rsidRPr="00BB5F42">
        <w:rPr>
          <w:rFonts w:ascii="Times New Roman" w:hAnsi="Times New Roman"/>
        </w:rPr>
        <w:t>.</w:t>
      </w:r>
      <w:r w:rsidRPr="00BB5F42">
        <w:rPr>
          <w:rFonts w:ascii="Times New Roman" w:hAnsi="Times New Roman"/>
        </w:rPr>
        <w:tab/>
        <w:t>if (</w:t>
      </w:r>
      <w:proofErr w:type="spellStart"/>
      <w:r w:rsidRPr="00BB5F42">
        <w:rPr>
          <w:rFonts w:ascii="Times New Roman" w:hAnsi="Times New Roman"/>
        </w:rPr>
        <w:t>amountOwed</w:t>
      </w:r>
      <w:proofErr w:type="spellEnd"/>
      <w:r w:rsidRPr="00BB5F42">
        <w:rPr>
          <w:rFonts w:ascii="Times New Roman" w:hAnsi="Times New Roman"/>
        </w:rPr>
        <w:t xml:space="preserve"> &gt; 1000.00) 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350A08">
        <w:rPr>
          <w:rFonts w:ascii="Times New Roman" w:hAnsi="Times New Roman"/>
        </w:rPr>
        <w:t xml:space="preserve">     </w:t>
      </w:r>
      <w:proofErr w:type="spellStart"/>
      <w:proofErr w:type="gram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>(</w:t>
      </w:r>
      <w:proofErr w:type="gramEnd"/>
      <w:r w:rsidRPr="00BB5F42">
        <w:rPr>
          <w:rFonts w:ascii="Times New Roman" w:hAnsi="Times New Roman"/>
        </w:rPr>
        <w:t>“Account Overdue”);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t>b</w:t>
      </w:r>
      <w:proofErr w:type="gramEnd"/>
      <w:r w:rsidRPr="00BB5F42">
        <w:rPr>
          <w:rFonts w:ascii="Times New Roman" w:hAnsi="Times New Roman"/>
        </w:rPr>
        <w:t>.</w:t>
      </w:r>
      <w:r w:rsidRPr="00BB5F42">
        <w:rPr>
          <w:rFonts w:ascii="Times New Roman" w:hAnsi="Times New Roman"/>
        </w:rPr>
        <w:tab/>
        <w:t>if (</w:t>
      </w:r>
      <w:proofErr w:type="spellStart"/>
      <w:r w:rsidRPr="00BB5F42">
        <w:rPr>
          <w:rFonts w:ascii="Times New Roman" w:hAnsi="Times New Roman"/>
        </w:rPr>
        <w:t>amountOfRain</w:t>
      </w:r>
      <w:proofErr w:type="spellEnd"/>
      <w:r w:rsidRPr="00BB5F42">
        <w:rPr>
          <w:rFonts w:ascii="Times New Roman" w:hAnsi="Times New Roman"/>
        </w:rPr>
        <w:t xml:space="preserve"> &gt; 5)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BB5F42">
        <w:rPr>
          <w:rFonts w:ascii="Times New Roman" w:hAnsi="Times New Roman"/>
        </w:rPr>
        <w:tab/>
      </w:r>
      <w:r w:rsidR="00350A08">
        <w:rPr>
          <w:rFonts w:ascii="Times New Roman" w:hAnsi="Times New Roman"/>
        </w:rPr>
        <w:t xml:space="preserve">     </w:t>
      </w:r>
      <w:proofErr w:type="gramStart"/>
      <w:r w:rsidRPr="00BB5F42">
        <w:rPr>
          <w:rFonts w:ascii="Times New Roman" w:hAnsi="Times New Roman"/>
        </w:rPr>
        <w:t>total</w:t>
      </w:r>
      <w:proofErr w:type="gramEnd"/>
      <w:r w:rsidRPr="00BB5F42">
        <w:rPr>
          <w:rFonts w:ascii="Times New Roman" w:hAnsi="Times New Roman"/>
        </w:rPr>
        <w:t xml:space="preserve"> += 5;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</w:t>
      </w:r>
      <w:r w:rsidR="00BB5F42">
        <w:rPr>
          <w:rFonts w:ascii="Times New Roman" w:hAnsi="Times New Roman"/>
        </w:rPr>
        <w:tab/>
      </w: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350A08">
        <w:rPr>
          <w:rFonts w:ascii="Times New Roman" w:hAnsi="Times New Roman"/>
        </w:rPr>
        <w:t xml:space="preserve">      </w:t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amountOfRain</w:t>
      </w:r>
      <w:proofErr w:type="spellEnd"/>
      <w:r w:rsidRPr="00BB5F42">
        <w:rPr>
          <w:rFonts w:ascii="Times New Roman" w:hAnsi="Times New Roman"/>
        </w:rPr>
        <w:t xml:space="preserve"> &gt; 2)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</w:t>
      </w:r>
      <w:r w:rsidR="00350A08">
        <w:rPr>
          <w:rFonts w:ascii="Times New Roman" w:hAnsi="Times New Roman"/>
        </w:rPr>
        <w:t xml:space="preserve">     </w:t>
      </w:r>
      <w:proofErr w:type="gramStart"/>
      <w:r w:rsidRPr="00BB5F42">
        <w:rPr>
          <w:rFonts w:ascii="Times New Roman" w:hAnsi="Times New Roman"/>
        </w:rPr>
        <w:t>total</w:t>
      </w:r>
      <w:proofErr w:type="gramEnd"/>
      <w:r w:rsidRPr="00BB5F42">
        <w:rPr>
          <w:rFonts w:ascii="Times New Roman" w:hAnsi="Times New Roman"/>
        </w:rPr>
        <w:t xml:space="preserve"> += 3;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BB5F42">
        <w:rPr>
          <w:rFonts w:ascii="Times New Roman" w:hAnsi="Times New Roman"/>
        </w:rPr>
        <w:tab/>
      </w:r>
      <w:r w:rsidR="00350A08">
        <w:rPr>
          <w:rFonts w:ascii="Times New Roman" w:hAnsi="Times New Roman"/>
        </w:rPr>
        <w:t xml:space="preserve">    </w:t>
      </w: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</w:t>
      </w:r>
      <w:r w:rsidR="00350A08">
        <w:rPr>
          <w:rFonts w:ascii="Times New Roman" w:hAnsi="Times New Roman"/>
        </w:rPr>
        <w:t xml:space="preserve">     </w:t>
      </w:r>
      <w:proofErr w:type="gramStart"/>
      <w:r w:rsidRPr="00BB5F42">
        <w:rPr>
          <w:rFonts w:ascii="Times New Roman" w:hAnsi="Times New Roman"/>
        </w:rPr>
        <w:t>total</w:t>
      </w:r>
      <w:proofErr w:type="gramEnd"/>
      <w:r w:rsidRPr="00BB5F42">
        <w:rPr>
          <w:rFonts w:ascii="Times New Roman" w:hAnsi="Times New Roman"/>
        </w:rPr>
        <w:t xml:space="preserve"> += 1;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lastRenderedPageBreak/>
        <w:t>c</w:t>
      </w:r>
      <w:proofErr w:type="gramEnd"/>
      <w:r w:rsidRPr="00BB5F42">
        <w:rPr>
          <w:rFonts w:ascii="Times New Roman" w:hAnsi="Times New Roman"/>
        </w:rPr>
        <w:t>.</w:t>
      </w:r>
      <w:r w:rsidRPr="00BB5F42">
        <w:rPr>
          <w:rFonts w:ascii="Times New Roman" w:hAnsi="Times New Roman"/>
        </w:rPr>
        <w:tab/>
        <w:t>if (</w:t>
      </w:r>
      <w:proofErr w:type="spellStart"/>
      <w:r w:rsidRPr="00BB5F42">
        <w:rPr>
          <w:rFonts w:ascii="Times New Roman" w:hAnsi="Times New Roman"/>
        </w:rPr>
        <w:t>middleInitial</w:t>
      </w:r>
      <w:proofErr w:type="spellEnd"/>
      <w:r w:rsidRPr="00BB5F42">
        <w:rPr>
          <w:rFonts w:ascii="Times New Roman" w:hAnsi="Times New Roman"/>
        </w:rPr>
        <w:t xml:space="preserve"> == ‘z’)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BB5F42">
        <w:rPr>
          <w:rFonts w:ascii="Times New Roman" w:hAnsi="Times New Roman"/>
        </w:rPr>
        <w:tab/>
      </w:r>
      <w:r w:rsidR="00350A08">
        <w:rPr>
          <w:rFonts w:ascii="Times New Roman" w:hAnsi="Times New Roman"/>
        </w:rPr>
        <w:t xml:space="preserve">     </w:t>
      </w:r>
      <w:proofErr w:type="spell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 xml:space="preserve"> (“You\’re one in a thousand.”);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</w:t>
      </w:r>
      <w:r w:rsidR="00BB5F42">
        <w:rPr>
          <w:rFonts w:ascii="Times New Roman" w:hAnsi="Times New Roman"/>
        </w:rPr>
        <w:t xml:space="preserve">     </w:t>
      </w:r>
      <w:r w:rsidRPr="00BB5F42">
        <w:rPr>
          <w:rFonts w:ascii="Times New Roman" w:hAnsi="Times New Roman"/>
        </w:rPr>
        <w:t xml:space="preserve"> </w:t>
      </w: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BB5F42">
        <w:rPr>
          <w:rFonts w:ascii="Times New Roman" w:hAnsi="Times New Roman"/>
        </w:rPr>
        <w:tab/>
      </w:r>
      <w:r w:rsidR="00350A08">
        <w:rPr>
          <w:rFonts w:ascii="Times New Roman" w:hAnsi="Times New Roman"/>
        </w:rPr>
        <w:t xml:space="preserve">     </w:t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</w:t>
      </w:r>
      <w:proofErr w:type="spellStart"/>
      <w:r w:rsidRPr="00BB5F42">
        <w:rPr>
          <w:rFonts w:ascii="Times New Roman" w:hAnsi="Times New Roman"/>
        </w:rPr>
        <w:t>middleInitial</w:t>
      </w:r>
      <w:proofErr w:type="spellEnd"/>
      <w:r w:rsidRPr="00BB5F42">
        <w:rPr>
          <w:rFonts w:ascii="Times New Roman" w:hAnsi="Times New Roman"/>
        </w:rPr>
        <w:t xml:space="preserve"> == ‘a’)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</w:t>
      </w:r>
      <w:r w:rsidR="00350A08">
        <w:rPr>
          <w:rFonts w:ascii="Times New Roman" w:hAnsi="Times New Roman"/>
        </w:rPr>
        <w:t xml:space="preserve">     </w:t>
      </w:r>
      <w:proofErr w:type="spellStart"/>
      <w:r w:rsidRPr="00BB5F42">
        <w:rPr>
          <w:rFonts w:ascii="Times New Roman" w:hAnsi="Times New Roman"/>
        </w:rPr>
        <w:t>Console.WriteLine</w:t>
      </w:r>
      <w:proofErr w:type="spellEnd"/>
      <w:r w:rsidRPr="00BB5F42">
        <w:rPr>
          <w:rFonts w:ascii="Times New Roman" w:hAnsi="Times New Roman"/>
        </w:rPr>
        <w:t xml:space="preserve"> (“You have a common initial.”);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t>d</w:t>
      </w:r>
      <w:proofErr w:type="gramEnd"/>
      <w:r w:rsidRPr="00BB5F42">
        <w:rPr>
          <w:rFonts w:ascii="Times New Roman" w:hAnsi="Times New Roman"/>
        </w:rPr>
        <w:t>.</w:t>
      </w:r>
      <w:r w:rsidRPr="00BB5F42">
        <w:rPr>
          <w:rFonts w:ascii="Times New Roman" w:hAnsi="Times New Roman"/>
        </w:rPr>
        <w:tab/>
        <w:t>if (balance &gt; 100.00M)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</w:t>
      </w:r>
      <w:r w:rsidR="00350A08">
        <w:rPr>
          <w:rFonts w:ascii="Times New Roman" w:hAnsi="Times New Roman"/>
        </w:rPr>
        <w:tab/>
        <w:t xml:space="preserve">    </w:t>
      </w:r>
      <w:r w:rsidRPr="00BB5F42">
        <w:rPr>
          <w:rFonts w:ascii="Times New Roman" w:hAnsi="Times New Roman"/>
        </w:rPr>
        <w:t xml:space="preserve"> </w:t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(transaction &lt; 50.00M)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</w:t>
      </w:r>
      <w:r w:rsidR="00350A08">
        <w:rPr>
          <w:rFonts w:ascii="Times New Roman" w:hAnsi="Times New Roman"/>
        </w:rPr>
        <w:t xml:space="preserve">      </w:t>
      </w:r>
      <w:r w:rsidRPr="00BB5F42">
        <w:rPr>
          <w:rFonts w:ascii="Times New Roman" w:hAnsi="Times New Roman"/>
        </w:rPr>
        <w:t xml:space="preserve"> </w:t>
      </w:r>
      <w:proofErr w:type="gramStart"/>
      <w:r w:rsidRPr="00BB5F42">
        <w:rPr>
          <w:rFonts w:ascii="Times New Roman" w:hAnsi="Times New Roman"/>
        </w:rPr>
        <w:t>balance</w:t>
      </w:r>
      <w:proofErr w:type="gramEnd"/>
      <w:r w:rsidRPr="00BB5F42">
        <w:rPr>
          <w:rFonts w:ascii="Times New Roman" w:hAnsi="Times New Roman"/>
        </w:rPr>
        <w:t xml:space="preserve"> -= transaction;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r w:rsidR="00BB5F42">
        <w:rPr>
          <w:rFonts w:ascii="Times New Roman" w:hAnsi="Times New Roman"/>
        </w:rPr>
        <w:tab/>
      </w:r>
      <w:r w:rsidR="00350A08">
        <w:rPr>
          <w:rFonts w:ascii="Times New Roman" w:hAnsi="Times New Roman"/>
        </w:rPr>
        <w:t xml:space="preserve">    </w:t>
      </w: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    </w:t>
      </w:r>
      <w:r w:rsidR="00350A08">
        <w:rPr>
          <w:rFonts w:ascii="Times New Roman" w:hAnsi="Times New Roman"/>
        </w:rPr>
        <w:t xml:space="preserve">     </w:t>
      </w:r>
      <w:r w:rsidRPr="00BB5F42">
        <w:rPr>
          <w:rFonts w:ascii="Times New Roman" w:hAnsi="Times New Roman"/>
        </w:rPr>
        <w:t xml:space="preserve">; </w:t>
      </w:r>
      <w:r w:rsidR="00350A08">
        <w:rPr>
          <w:rFonts w:ascii="Times New Roman" w:hAnsi="Times New Roman"/>
        </w:rPr>
        <w:t xml:space="preserve">     </w:t>
      </w:r>
      <w:r w:rsidRPr="00BB5F42">
        <w:rPr>
          <w:rFonts w:ascii="Times New Roman" w:hAnsi="Times New Roman"/>
        </w:rPr>
        <w:t xml:space="preserve">   // Note the null statement.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</w:t>
      </w:r>
      <w:r w:rsidR="00BB5F42">
        <w:rPr>
          <w:rFonts w:ascii="Times New Roman" w:hAnsi="Times New Roman"/>
        </w:rPr>
        <w:t xml:space="preserve">   </w:t>
      </w:r>
      <w:r w:rsidR="00350A08">
        <w:rPr>
          <w:rFonts w:ascii="Times New Roman" w:hAnsi="Times New Roman"/>
        </w:rPr>
        <w:t xml:space="preserve"> </w:t>
      </w:r>
      <w:proofErr w:type="gramStart"/>
      <w:r w:rsidR="00BB5F42">
        <w:rPr>
          <w:rFonts w:ascii="Times New Roman" w:hAnsi="Times New Roman"/>
        </w:rPr>
        <w:t>e</w:t>
      </w:r>
      <w:r w:rsidRPr="00BB5F42">
        <w:rPr>
          <w:rFonts w:ascii="Times New Roman" w:hAnsi="Times New Roman"/>
        </w:rPr>
        <w:t>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ab/>
        <w:t xml:space="preserve">    </w:t>
      </w:r>
      <w:r w:rsidR="00350A08">
        <w:rPr>
          <w:rFonts w:ascii="Times New Roman" w:hAnsi="Times New Roman"/>
        </w:rPr>
        <w:t xml:space="preserve"> </w:t>
      </w:r>
      <w:proofErr w:type="gramStart"/>
      <w:r w:rsidRPr="00BB5F42">
        <w:rPr>
          <w:rFonts w:ascii="Times New Roman" w:hAnsi="Times New Roman"/>
        </w:rPr>
        <w:t>balance</w:t>
      </w:r>
      <w:proofErr w:type="gramEnd"/>
      <w:r w:rsidRPr="00BB5F42">
        <w:rPr>
          <w:rFonts w:ascii="Times New Roman" w:hAnsi="Times New Roman"/>
        </w:rPr>
        <w:t xml:space="preserve"> += transaction;</w:t>
      </w:r>
    </w:p>
    <w:p w:rsidR="007321A1" w:rsidRPr="00BB5F42" w:rsidRDefault="0023602F">
      <w:pPr>
        <w:pStyle w:val="BT"/>
      </w:pPr>
      <w:r w:rsidRPr="00BB5F42">
        <w:t>OR another solution would be: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(balance &gt; 100.00M)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>{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</w:t>
      </w:r>
      <w:proofErr w:type="gramStart"/>
      <w:r w:rsidRPr="00BB5F42">
        <w:rPr>
          <w:rFonts w:ascii="Times New Roman" w:hAnsi="Times New Roman"/>
        </w:rPr>
        <w:t>if</w:t>
      </w:r>
      <w:proofErr w:type="gramEnd"/>
      <w:r w:rsidRPr="00BB5F42">
        <w:rPr>
          <w:rFonts w:ascii="Times New Roman" w:hAnsi="Times New Roman"/>
        </w:rPr>
        <w:t xml:space="preserve"> (transaction &lt; 50.00M)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    </w:t>
      </w:r>
      <w:proofErr w:type="gramStart"/>
      <w:r w:rsidRPr="00BB5F42">
        <w:rPr>
          <w:rFonts w:ascii="Times New Roman" w:hAnsi="Times New Roman"/>
        </w:rPr>
        <w:t>balance</w:t>
      </w:r>
      <w:proofErr w:type="gramEnd"/>
      <w:r w:rsidRPr="00BB5F42">
        <w:rPr>
          <w:rFonts w:ascii="Times New Roman" w:hAnsi="Times New Roman"/>
        </w:rPr>
        <w:t xml:space="preserve"> -= transaction;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>}</w:t>
      </w:r>
    </w:p>
    <w:p w:rsidR="007321A1" w:rsidRPr="00BB5F42" w:rsidRDefault="0023602F">
      <w:pPr>
        <w:pStyle w:val="CodeCharChar"/>
        <w:rPr>
          <w:rFonts w:ascii="Times New Roman" w:hAnsi="Times New Roman"/>
        </w:rPr>
      </w:pPr>
      <w:proofErr w:type="gramStart"/>
      <w:r w:rsidRPr="00BB5F42">
        <w:rPr>
          <w:rFonts w:ascii="Times New Roman" w:hAnsi="Times New Roman"/>
        </w:rPr>
        <w:t>else</w:t>
      </w:r>
      <w:proofErr w:type="gramEnd"/>
    </w:p>
    <w:p w:rsidR="007321A1" w:rsidRPr="00BB5F42" w:rsidRDefault="0023602F">
      <w:pPr>
        <w:pStyle w:val="CodeCharChar"/>
        <w:rPr>
          <w:rFonts w:ascii="Times New Roman" w:hAnsi="Times New Roman"/>
        </w:rPr>
      </w:pPr>
      <w:r w:rsidRPr="00BB5F42">
        <w:rPr>
          <w:rFonts w:ascii="Times New Roman" w:hAnsi="Times New Roman"/>
        </w:rPr>
        <w:t xml:space="preserve">    </w:t>
      </w:r>
      <w:proofErr w:type="gramStart"/>
      <w:r w:rsidRPr="00BB5F42">
        <w:rPr>
          <w:rFonts w:ascii="Times New Roman" w:hAnsi="Times New Roman"/>
        </w:rPr>
        <w:t>balance</w:t>
      </w:r>
      <w:proofErr w:type="gramEnd"/>
      <w:r w:rsidRPr="00BB5F42">
        <w:rPr>
          <w:rFonts w:ascii="Times New Roman" w:hAnsi="Times New Roman"/>
        </w:rPr>
        <w:t xml:space="preserve"> += transaction;</w:t>
      </w:r>
    </w:p>
    <w:p w:rsidR="0023602F" w:rsidRPr="00BB5F42" w:rsidRDefault="0023602F">
      <w:pPr>
        <w:pStyle w:val="BT"/>
      </w:pPr>
    </w:p>
    <w:sectPr w:rsidR="0023602F" w:rsidRPr="00BB5F42" w:rsidSect="007321A1">
      <w:footerReference w:type="even" r:id="rId7"/>
      <w:footerReference w:type="default" r:id="rId8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4ED" w:rsidRDefault="002304ED">
      <w:r>
        <w:separator/>
      </w:r>
    </w:p>
  </w:endnote>
  <w:endnote w:type="continuationSeparator" w:id="0">
    <w:p w:rsidR="002304ED" w:rsidRDefault="0023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A1" w:rsidRDefault="007321A1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2360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21A1" w:rsidRDefault="007321A1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A1" w:rsidRDefault="0023602F">
    <w:pPr>
      <w:pStyle w:val="Footer"/>
      <w:framePr w:wrap="around" w:vAnchor="text" w:hAnchor="margin" w:y="1"/>
    </w:pPr>
    <w:r>
      <w:rPr>
        <w:rStyle w:val="PageNumber"/>
      </w:rPr>
      <w:t xml:space="preserve">Doyle: C#, </w:t>
    </w:r>
    <w:r w:rsidR="002B2137">
      <w:rPr>
        <w:rStyle w:val="PageNumber"/>
      </w:rPr>
      <w:t>4th</w:t>
    </w:r>
    <w:r w:rsidR="00360870">
      <w:rPr>
        <w:rStyle w:val="PageNumber"/>
      </w:rPr>
      <w:t xml:space="preserve"> edition ISBN </w:t>
    </w:r>
    <w:r w:rsidR="002B2137" w:rsidRPr="003A6F5A">
      <w:rPr>
        <w:rStyle w:val="PageNumber"/>
      </w:rPr>
      <w:t>978-1-285-09626-1</w:t>
    </w:r>
    <w:r>
      <w:rPr>
        <w:rStyle w:val="PageNumber"/>
      </w:rPr>
      <w:tab/>
      <w:t xml:space="preserve">   Page 1-</w:t>
    </w:r>
    <w:r w:rsidR="007321A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321A1">
      <w:rPr>
        <w:rStyle w:val="PageNumber"/>
      </w:rPr>
      <w:fldChar w:fldCharType="separate"/>
    </w:r>
    <w:r w:rsidR="00EA6C32">
      <w:rPr>
        <w:rStyle w:val="PageNumber"/>
        <w:noProof/>
      </w:rPr>
      <w:t>1</w:t>
    </w:r>
    <w:r w:rsidR="007321A1">
      <w:rPr>
        <w:rStyle w:val="PageNumber"/>
      </w:rPr>
      <w:fldChar w:fldCharType="end"/>
    </w:r>
  </w:p>
  <w:p w:rsidR="007321A1" w:rsidRDefault="007321A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4ED" w:rsidRDefault="002304ED">
      <w:r>
        <w:separator/>
      </w:r>
    </w:p>
  </w:footnote>
  <w:footnote w:type="continuationSeparator" w:id="0">
    <w:p w:rsidR="002304ED" w:rsidRDefault="00230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70"/>
    <w:rsid w:val="00037294"/>
    <w:rsid w:val="001F3819"/>
    <w:rsid w:val="002304ED"/>
    <w:rsid w:val="0023602F"/>
    <w:rsid w:val="002B2137"/>
    <w:rsid w:val="00350A08"/>
    <w:rsid w:val="00360870"/>
    <w:rsid w:val="004A55E3"/>
    <w:rsid w:val="0052628E"/>
    <w:rsid w:val="006A2F1E"/>
    <w:rsid w:val="007321A1"/>
    <w:rsid w:val="00745AC2"/>
    <w:rsid w:val="008E6F9F"/>
    <w:rsid w:val="00BB5F42"/>
    <w:rsid w:val="00E461CD"/>
    <w:rsid w:val="00E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1A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7321A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7321A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7321A1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7321A1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7321A1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7321A1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7321A1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7321A1"/>
    <w:pPr>
      <w:keepLines/>
      <w:tabs>
        <w:tab w:val="right" w:pos="3634"/>
        <w:tab w:val="left" w:pos="3874"/>
      </w:tabs>
      <w:spacing w:before="80" w:line="480" w:lineRule="auto"/>
      <w:ind w:left="2506" w:hanging="274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7321A1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7321A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7321A1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7321A1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7321A1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7321A1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7321A1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7321A1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7321A1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7321A1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7321A1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7321A1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7321A1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7321A1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7321A1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7321A1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7321A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7321A1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7321A1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7321A1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7321A1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7321A1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7321A1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7321A1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7321A1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7321A1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7321A1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7321A1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7321A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7321A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7321A1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7321A1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7321A1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7321A1"/>
    <w:rPr>
      <w:color w:val="0000FF"/>
    </w:rPr>
  </w:style>
  <w:style w:type="character" w:customStyle="1" w:styleId="CodeGreen">
    <w:name w:val="Code Green"/>
    <w:basedOn w:val="CodeBlue"/>
    <w:rsid w:val="007321A1"/>
    <w:rPr>
      <w:color w:val="339966"/>
    </w:rPr>
  </w:style>
  <w:style w:type="character" w:styleId="PageNumber">
    <w:name w:val="page number"/>
    <w:basedOn w:val="DefaultParagraphFont"/>
    <w:rsid w:val="007321A1"/>
  </w:style>
  <w:style w:type="character" w:styleId="CommentReference">
    <w:name w:val="annotation reference"/>
    <w:basedOn w:val="DefaultParagraphFont"/>
    <w:semiHidden/>
    <w:rsid w:val="007321A1"/>
    <w:rPr>
      <w:sz w:val="16"/>
      <w:szCs w:val="16"/>
    </w:rPr>
  </w:style>
  <w:style w:type="paragraph" w:styleId="CommentText">
    <w:name w:val="annotation text"/>
    <w:basedOn w:val="Normal"/>
    <w:semiHidden/>
    <w:rsid w:val="007321A1"/>
    <w:rPr>
      <w:sz w:val="20"/>
    </w:rPr>
  </w:style>
  <w:style w:type="paragraph" w:styleId="BalloonText">
    <w:name w:val="Balloon Text"/>
    <w:basedOn w:val="Normal"/>
    <w:semiHidden/>
    <w:rsid w:val="00732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21A1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7321A1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7321A1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7321A1"/>
    <w:rPr>
      <w:rFonts w:ascii="Arial" w:hAnsi="Arial"/>
      <w:sz w:val="22"/>
      <w:lang w:val="en-US" w:eastAsia="en-US" w:bidi="ar-SA"/>
    </w:rPr>
  </w:style>
  <w:style w:type="paragraph" w:customStyle="1" w:styleId="CodeCharChar">
    <w:name w:val="Code Char Char"/>
    <w:basedOn w:val="Normal"/>
    <w:link w:val="CodeCharCharChar1"/>
    <w:autoRedefine/>
    <w:rsid w:val="007321A1"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">
    <w:name w:val="Code Char Char Char1"/>
    <w:basedOn w:val="DefaultParagraphFont"/>
    <w:link w:val="CodeCharChar"/>
    <w:rsid w:val="007321A1"/>
    <w:rPr>
      <w:rFonts w:ascii="Courier" w:hAnsi="Courier"/>
      <w:bCs/>
      <w:sz w:val="19"/>
      <w:lang w:val="en-US" w:eastAsia="en-US" w:bidi="ar-SA"/>
    </w:rPr>
  </w:style>
  <w:style w:type="paragraph" w:customStyle="1" w:styleId="CodeCharCharChar1CharChar">
    <w:name w:val="Code Char Char Char1 Char Char"/>
    <w:basedOn w:val="Normal"/>
    <w:link w:val="CodeCharCharChar1CharCharChar"/>
    <w:autoRedefine/>
    <w:rsid w:val="007321A1"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CharCharChar">
    <w:name w:val="Code Char Char Char1 Char Char Char"/>
    <w:basedOn w:val="DefaultParagraphFont"/>
    <w:link w:val="CodeCharCharChar1CharChar"/>
    <w:rsid w:val="007321A1"/>
    <w:rPr>
      <w:rFonts w:ascii="Courier" w:hAnsi="Courier"/>
      <w:bCs/>
      <w:sz w:val="19"/>
      <w:lang w:val="en-US" w:eastAsia="en-US" w:bidi="ar-SA"/>
    </w:rPr>
  </w:style>
  <w:style w:type="paragraph" w:styleId="Header">
    <w:name w:val="header"/>
    <w:basedOn w:val="Normal"/>
    <w:rsid w:val="007321A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21A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rsid w:val="007321A1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rsid w:val="007321A1"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rsid w:val="007321A1"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rsid w:val="007321A1"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rsid w:val="007321A1"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rsid w:val="007321A1"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rsid w:val="007321A1"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rsid w:val="007321A1"/>
    <w:pPr>
      <w:keepLines/>
      <w:tabs>
        <w:tab w:val="right" w:pos="3634"/>
        <w:tab w:val="left" w:pos="3874"/>
      </w:tabs>
      <w:spacing w:before="80" w:line="480" w:lineRule="auto"/>
      <w:ind w:left="2506" w:hanging="274"/>
      <w:jc w:val="center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rsid w:val="007321A1"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rsid w:val="007321A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link w:val="EOCNLDoubleDgtChar"/>
    <w:autoRedefine/>
    <w:rsid w:val="007321A1"/>
    <w:pPr>
      <w:keepLines/>
      <w:spacing w:before="80" w:line="480" w:lineRule="auto"/>
      <w:ind w:left="3240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rsid w:val="007321A1"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rsid w:val="007321A1"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rsid w:val="007321A1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autoRedefine/>
    <w:rsid w:val="007321A1"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rsid w:val="007321A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styleId="Footer">
    <w:name w:val="footer"/>
    <w:basedOn w:val="Normal"/>
    <w:rsid w:val="007321A1"/>
    <w:pPr>
      <w:tabs>
        <w:tab w:val="center" w:pos="4320"/>
        <w:tab w:val="right" w:pos="8640"/>
      </w:tabs>
    </w:pPr>
  </w:style>
  <w:style w:type="paragraph" w:customStyle="1" w:styleId="ObjHead">
    <w:name w:val="Obj Head"/>
    <w:basedOn w:val="Normal"/>
    <w:next w:val="Obj"/>
    <w:autoRedefine/>
    <w:rsid w:val="007321A1"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rsid w:val="007321A1"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rsid w:val="007321A1"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rsid w:val="007321A1"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rsid w:val="007321A1"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rsid w:val="007321A1"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rsid w:val="007321A1"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rsid w:val="007321A1"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rsid w:val="007321A1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rsid w:val="007321A1"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rsid w:val="007321A1"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rsid w:val="007321A1"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rsid w:val="007321A1"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rsid w:val="007321A1"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rsid w:val="007321A1"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rsid w:val="007321A1"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rsid w:val="007321A1"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rsid w:val="007321A1"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rsid w:val="007321A1"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rsid w:val="007321A1"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rsid w:val="007321A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rsid w:val="007321A1"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sid w:val="007321A1"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rsid w:val="007321A1"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rsid w:val="007321A1"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sid w:val="007321A1"/>
    <w:rPr>
      <w:color w:val="0000FF"/>
    </w:rPr>
  </w:style>
  <w:style w:type="character" w:customStyle="1" w:styleId="CodeGreen">
    <w:name w:val="Code Green"/>
    <w:basedOn w:val="CodeBlue"/>
    <w:rsid w:val="007321A1"/>
    <w:rPr>
      <w:color w:val="339966"/>
    </w:rPr>
  </w:style>
  <w:style w:type="character" w:styleId="PageNumber">
    <w:name w:val="page number"/>
    <w:basedOn w:val="DefaultParagraphFont"/>
    <w:rsid w:val="007321A1"/>
  </w:style>
  <w:style w:type="character" w:styleId="CommentReference">
    <w:name w:val="annotation reference"/>
    <w:basedOn w:val="DefaultParagraphFont"/>
    <w:semiHidden/>
    <w:rsid w:val="007321A1"/>
    <w:rPr>
      <w:sz w:val="16"/>
      <w:szCs w:val="16"/>
    </w:rPr>
  </w:style>
  <w:style w:type="paragraph" w:styleId="CommentText">
    <w:name w:val="annotation text"/>
    <w:basedOn w:val="Normal"/>
    <w:semiHidden/>
    <w:rsid w:val="007321A1"/>
    <w:rPr>
      <w:sz w:val="20"/>
    </w:rPr>
  </w:style>
  <w:style w:type="paragraph" w:styleId="BalloonText">
    <w:name w:val="Balloon Text"/>
    <w:basedOn w:val="Normal"/>
    <w:semiHidden/>
    <w:rsid w:val="00732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21A1"/>
    <w:rPr>
      <w:color w:val="0000FF"/>
      <w:u w:val="single"/>
    </w:rPr>
  </w:style>
  <w:style w:type="character" w:customStyle="1" w:styleId="EOCNLDoubleDgtChar">
    <w:name w:val="EOC NL Double Dgt Char"/>
    <w:basedOn w:val="DefaultParagraphFont"/>
    <w:link w:val="EOCNLDoubleDgt"/>
    <w:rsid w:val="007321A1"/>
    <w:rPr>
      <w:sz w:val="22"/>
      <w:lang w:val="en-US" w:eastAsia="en-US" w:bidi="ar-SA"/>
    </w:rPr>
  </w:style>
  <w:style w:type="character" w:customStyle="1" w:styleId="EOCNLChar">
    <w:name w:val="EOC NL Char"/>
    <w:basedOn w:val="DefaultParagraphFont"/>
    <w:link w:val="EOCNL"/>
    <w:rsid w:val="007321A1"/>
    <w:rPr>
      <w:sz w:val="22"/>
      <w:lang w:val="en-US" w:eastAsia="en-US" w:bidi="ar-SA"/>
    </w:rPr>
  </w:style>
  <w:style w:type="character" w:customStyle="1" w:styleId="DefinitionChar1">
    <w:name w:val="Definition Char1"/>
    <w:basedOn w:val="DefaultParagraphFont"/>
    <w:rsid w:val="007321A1"/>
    <w:rPr>
      <w:rFonts w:ascii="Arial" w:hAnsi="Arial"/>
      <w:sz w:val="22"/>
      <w:lang w:val="en-US" w:eastAsia="en-US" w:bidi="ar-SA"/>
    </w:rPr>
  </w:style>
  <w:style w:type="paragraph" w:customStyle="1" w:styleId="CodeCharChar">
    <w:name w:val="Code Char Char"/>
    <w:basedOn w:val="Normal"/>
    <w:link w:val="CodeCharCharChar1"/>
    <w:autoRedefine/>
    <w:rsid w:val="007321A1"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">
    <w:name w:val="Code Char Char Char1"/>
    <w:basedOn w:val="DefaultParagraphFont"/>
    <w:link w:val="CodeCharChar"/>
    <w:rsid w:val="007321A1"/>
    <w:rPr>
      <w:rFonts w:ascii="Courier" w:hAnsi="Courier"/>
      <w:bCs/>
      <w:sz w:val="19"/>
      <w:lang w:val="en-US" w:eastAsia="en-US" w:bidi="ar-SA"/>
    </w:rPr>
  </w:style>
  <w:style w:type="paragraph" w:customStyle="1" w:styleId="CodeCharCharChar1CharChar">
    <w:name w:val="Code Char Char Char1 Char Char"/>
    <w:basedOn w:val="Normal"/>
    <w:link w:val="CodeCharCharChar1CharCharChar"/>
    <w:autoRedefine/>
    <w:rsid w:val="007321A1"/>
    <w:pPr>
      <w:keepLines/>
      <w:spacing w:before="140" w:line="220" w:lineRule="exact"/>
      <w:ind w:left="1710"/>
    </w:pPr>
    <w:rPr>
      <w:rFonts w:ascii="Courier" w:hAnsi="Courier"/>
      <w:bCs/>
      <w:sz w:val="19"/>
    </w:rPr>
  </w:style>
  <w:style w:type="character" w:customStyle="1" w:styleId="CodeCharCharChar1CharCharChar">
    <w:name w:val="Code Char Char Char1 Char Char Char"/>
    <w:basedOn w:val="DefaultParagraphFont"/>
    <w:link w:val="CodeCharCharChar1CharChar"/>
    <w:rsid w:val="007321A1"/>
    <w:rPr>
      <w:rFonts w:ascii="Courier" w:hAnsi="Courier"/>
      <w:bCs/>
      <w:sz w:val="19"/>
      <w:lang w:val="en-US" w:eastAsia="en-US" w:bidi="ar-SA"/>
    </w:rPr>
  </w:style>
  <w:style w:type="paragraph" w:styleId="Header">
    <w:name w:val="header"/>
    <w:basedOn w:val="Normal"/>
    <w:rsid w:val="007321A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34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Barbara Doyle</cp:lastModifiedBy>
  <cp:revision>6</cp:revision>
  <cp:lastPrinted>2002-12-05T19:38:00Z</cp:lastPrinted>
  <dcterms:created xsi:type="dcterms:W3CDTF">2012-10-30T15:14:00Z</dcterms:created>
  <dcterms:modified xsi:type="dcterms:W3CDTF">2012-10-30T15:55:00Z</dcterms:modified>
</cp:coreProperties>
</file>