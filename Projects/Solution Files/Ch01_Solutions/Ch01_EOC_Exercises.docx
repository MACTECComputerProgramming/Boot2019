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6C" w:rsidRDefault="0042246C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3A6F5A">
        <w:rPr>
          <w:rStyle w:val="PageNumber"/>
        </w:rPr>
        <w:t>4th</w:t>
      </w:r>
      <w:r>
        <w:rPr>
          <w:rStyle w:val="PageNumber"/>
        </w:rPr>
        <w:t xml:space="preserve"> edition</w:t>
      </w:r>
    </w:p>
    <w:p w:rsidR="0042246C" w:rsidRDefault="0042246C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</w:rPr>
        <w:t xml:space="preserve">ISBN </w:t>
      </w:r>
      <w:r w:rsidR="003A6F5A" w:rsidRPr="003A6F5A">
        <w:rPr>
          <w:rStyle w:val="PageNumber"/>
        </w:rPr>
        <w:t>978-1-285-09626-1</w:t>
      </w:r>
    </w:p>
    <w:p w:rsidR="0042246C" w:rsidRDefault="0042246C">
      <w:pPr>
        <w:pStyle w:val="EOCNL"/>
        <w:framePr w:wrap="around"/>
        <w:jc w:val="center"/>
      </w:pPr>
      <w:r>
        <w:t>Chapter 1</w:t>
      </w:r>
    </w:p>
    <w:p w:rsidR="0042246C" w:rsidRPr="00B5445A" w:rsidRDefault="003A6F5A">
      <w:pPr>
        <w:pStyle w:val="BT"/>
      </w:pPr>
      <w:r>
        <w:t>1</w:t>
      </w:r>
      <w:r w:rsidR="0042246C" w:rsidRPr="00B5445A">
        <w:t>.</w:t>
      </w:r>
      <w:r w:rsidR="0042246C" w:rsidRPr="00B5445A">
        <w:tab/>
        <w:t>e.</w:t>
      </w:r>
      <w:r w:rsidR="0042246C" w:rsidRPr="00B5445A">
        <w:tab/>
        <w:t>Logic</w:t>
      </w:r>
    </w:p>
    <w:p w:rsidR="0042246C" w:rsidRPr="00B5445A" w:rsidRDefault="003A6F5A">
      <w:pPr>
        <w:pStyle w:val="BT"/>
      </w:pPr>
      <w:r>
        <w:t>2</w:t>
      </w:r>
      <w:r w:rsidR="0042246C" w:rsidRPr="00B5445A">
        <w:t>.</w:t>
      </w:r>
      <w:r w:rsidR="0042246C" w:rsidRPr="00B5445A">
        <w:tab/>
        <w:t>d.</w:t>
      </w:r>
      <w:r w:rsidR="0042246C" w:rsidRPr="00B5445A">
        <w:tab/>
        <w:t>compiler</w:t>
      </w:r>
    </w:p>
    <w:p w:rsidR="0042246C" w:rsidRPr="00B5445A" w:rsidRDefault="003A6F5A">
      <w:pPr>
        <w:pStyle w:val="BT"/>
      </w:pPr>
      <w:r>
        <w:t>3</w:t>
      </w:r>
      <w:r w:rsidR="0042246C" w:rsidRPr="00B5445A">
        <w:t>.</w:t>
      </w:r>
      <w:r w:rsidR="0042246C" w:rsidRPr="00B5445A">
        <w:tab/>
        <w:t>b.</w:t>
      </w:r>
      <w:r w:rsidR="0042246C" w:rsidRPr="00B5445A">
        <w:tab/>
        <w:t>design the solution before coding</w:t>
      </w:r>
    </w:p>
    <w:p w:rsidR="0042246C" w:rsidRPr="00B5445A" w:rsidRDefault="003A6F5A">
      <w:pPr>
        <w:pStyle w:val="BT"/>
      </w:pPr>
      <w:r>
        <w:t>4</w:t>
      </w:r>
      <w:r w:rsidR="0042246C" w:rsidRPr="00B5445A">
        <w:t>.</w:t>
      </w:r>
      <w:r w:rsidR="0042246C" w:rsidRPr="00B5445A">
        <w:tab/>
        <w:t>a.</w:t>
      </w:r>
      <w:r w:rsidR="0042246C" w:rsidRPr="00B5445A">
        <w:tab/>
        <w:t>Analysis</w:t>
      </w:r>
    </w:p>
    <w:p w:rsidR="0042246C" w:rsidRPr="00B5445A" w:rsidRDefault="003A6F5A">
      <w:pPr>
        <w:pStyle w:val="BT"/>
      </w:pPr>
      <w:r>
        <w:t>5</w:t>
      </w:r>
      <w:r w:rsidR="0042246C" w:rsidRPr="00B5445A">
        <w:t>.</w:t>
      </w:r>
      <w:r w:rsidR="0042246C" w:rsidRPr="00B5445A">
        <w:tab/>
        <w:t>d.</w:t>
      </w:r>
      <w:r w:rsidR="0042246C" w:rsidRPr="00B5445A">
        <w:tab/>
        <w:t>iterative development</w:t>
      </w:r>
    </w:p>
    <w:p w:rsidR="0042246C" w:rsidRPr="00B5445A" w:rsidRDefault="003A6F5A">
      <w:pPr>
        <w:pStyle w:val="BT"/>
      </w:pPr>
      <w:r>
        <w:t>6</w:t>
      </w:r>
      <w:r w:rsidR="0042246C" w:rsidRPr="00B5445A">
        <w:t>.</w:t>
      </w:r>
      <w:r w:rsidR="0042246C" w:rsidRPr="00B5445A">
        <w:tab/>
        <w:t>d.</w:t>
      </w:r>
      <w:r w:rsidR="0042246C" w:rsidRPr="00B5445A">
        <w:tab/>
        <w:t>desk-check the solution</w:t>
      </w:r>
    </w:p>
    <w:p w:rsidR="0042246C" w:rsidRPr="00B5445A" w:rsidRDefault="003A6F5A">
      <w:pPr>
        <w:pStyle w:val="BT"/>
      </w:pPr>
      <w:r>
        <w:t>7</w:t>
      </w:r>
      <w:r w:rsidR="0042246C" w:rsidRPr="00B5445A">
        <w:t>.</w:t>
      </w:r>
      <w:r w:rsidR="0042246C" w:rsidRPr="00B5445A">
        <w:tab/>
        <w:t>a.</w:t>
      </w:r>
      <w:r w:rsidR="0042246C" w:rsidRPr="00B5445A">
        <w:tab/>
        <w:t xml:space="preserve">attributes or characteristics </w:t>
      </w:r>
    </w:p>
    <w:p w:rsidR="0042246C" w:rsidRPr="00B5445A" w:rsidRDefault="003A6F5A">
      <w:pPr>
        <w:pStyle w:val="BT"/>
      </w:pPr>
      <w:r>
        <w:t>8</w:t>
      </w:r>
      <w:r w:rsidR="0042246C" w:rsidRPr="00B5445A">
        <w:t>.</w:t>
      </w:r>
      <w:r w:rsidR="0042246C" w:rsidRPr="00B5445A">
        <w:tab/>
        <w:t>e.</w:t>
      </w:r>
      <w:r w:rsidR="0042246C" w:rsidRPr="00B5445A">
        <w:tab/>
        <w:t>All of the above.</w:t>
      </w:r>
    </w:p>
    <w:p w:rsidR="003F3CDF" w:rsidRPr="00C92C0F" w:rsidRDefault="003A6F5A" w:rsidP="003F3CDF">
      <w:pPr>
        <w:pStyle w:val="BT"/>
      </w:pPr>
      <w:r>
        <w:t>9</w:t>
      </w:r>
      <w:r w:rsidR="003F3CDF">
        <w:t>.</w:t>
      </w:r>
      <w:r w:rsidR="003F3CDF">
        <w:tab/>
        <w:t>d</w:t>
      </w:r>
      <w:r w:rsidR="003F3CDF" w:rsidRPr="00C92C0F">
        <w:t>.</w:t>
      </w:r>
      <w:r w:rsidR="003F3CDF" w:rsidRPr="00C92C0F">
        <w:tab/>
      </w:r>
      <w:r w:rsidR="003F3CDF">
        <w:t>Web</w:t>
      </w:r>
      <w:r w:rsidR="003F3CDF" w:rsidRPr="00C92C0F">
        <w:t xml:space="preserve"> </w:t>
      </w:r>
    </w:p>
    <w:p w:rsidR="003F3CDF" w:rsidRPr="00A036A8" w:rsidRDefault="00074954" w:rsidP="003F3CDF">
      <w:pPr>
        <w:pStyle w:val="BT"/>
        <w:rPr>
          <w:b/>
        </w:rPr>
      </w:pPr>
      <w:r>
        <w:t>1</w:t>
      </w:r>
      <w:r w:rsidR="003A6F5A">
        <w:t>0</w:t>
      </w:r>
      <w:r w:rsidR="003F3CDF">
        <w:t>.</w:t>
      </w:r>
      <w:r w:rsidR="003F3CDF">
        <w:tab/>
        <w:t>a</w:t>
      </w:r>
      <w:r w:rsidR="003F3CDF" w:rsidRPr="00C92C0F">
        <w:t>.</w:t>
      </w:r>
      <w:r w:rsidR="003F3CDF" w:rsidRPr="00C92C0F">
        <w:tab/>
      </w:r>
      <w:r w:rsidR="003F3CDF">
        <w:t>/*</w:t>
      </w:r>
      <w:r w:rsidR="003F3CDF" w:rsidRPr="00A036A8">
        <w:rPr>
          <w:b/>
        </w:rPr>
        <w:tab/>
      </w:r>
    </w:p>
    <w:p w:rsidR="003F3CDF" w:rsidRDefault="00074954" w:rsidP="003F3CDF">
      <w:pPr>
        <w:pStyle w:val="BT"/>
      </w:pPr>
      <w:r>
        <w:t>1</w:t>
      </w:r>
      <w:r w:rsidR="003A6F5A">
        <w:t>1</w:t>
      </w:r>
      <w:r w:rsidR="003F3CDF">
        <w:t>.</w:t>
      </w:r>
      <w:r w:rsidR="003F3CDF">
        <w:tab/>
        <w:t>d</w:t>
      </w:r>
      <w:r w:rsidR="003F3CDF" w:rsidRPr="00C92C0F">
        <w:t>.</w:t>
      </w:r>
      <w:r w:rsidR="003F3CDF" w:rsidRPr="00C92C0F">
        <w:tab/>
      </w:r>
      <w:r w:rsidR="003F3CDF">
        <w:t>namespace</w:t>
      </w:r>
    </w:p>
    <w:p w:rsidR="003F3CDF" w:rsidRDefault="003A6F5A" w:rsidP="003F3CDF">
      <w:pPr>
        <w:pStyle w:val="BT"/>
        <w:rPr>
          <w:b/>
        </w:rPr>
      </w:pPr>
      <w:r>
        <w:t>12</w:t>
      </w:r>
      <w:r w:rsidR="003F3CDF">
        <w:t>.</w:t>
      </w:r>
      <w:r w:rsidR="003F3CDF">
        <w:tab/>
        <w:t>d</w:t>
      </w:r>
      <w:r w:rsidR="003F3CDF" w:rsidRPr="00C92C0F">
        <w:t>.</w:t>
      </w:r>
      <w:r w:rsidR="003F3CDF" w:rsidRPr="00C92C0F">
        <w:tab/>
      </w:r>
      <w:r w:rsidR="003F3CDF">
        <w:t>namespace</w:t>
      </w:r>
    </w:p>
    <w:p w:rsidR="003F3CDF" w:rsidRPr="00A036A8" w:rsidRDefault="003A6F5A" w:rsidP="003F3CDF">
      <w:pPr>
        <w:pStyle w:val="BT"/>
      </w:pPr>
      <w:r>
        <w:t>13</w:t>
      </w:r>
      <w:r w:rsidR="003F3CDF">
        <w:t>.</w:t>
      </w:r>
      <w:r w:rsidR="003F3CDF">
        <w:tab/>
        <w:t>b</w:t>
      </w:r>
      <w:r w:rsidR="003F3CDF" w:rsidRPr="00A036A8">
        <w:t>.</w:t>
      </w:r>
      <w:r w:rsidR="003F3CDF" w:rsidRPr="00A036A8">
        <w:tab/>
      </w:r>
      <w:r w:rsidR="003F3CDF">
        <w:t>{ }</w:t>
      </w:r>
    </w:p>
    <w:p w:rsidR="003F3CDF" w:rsidRPr="00A036A8" w:rsidRDefault="003A6F5A" w:rsidP="003F3CDF">
      <w:pPr>
        <w:pStyle w:val="BT"/>
      </w:pPr>
      <w:r>
        <w:t>13</w:t>
      </w:r>
      <w:r w:rsidR="003F3CDF">
        <w:t>.</w:t>
      </w:r>
      <w:r w:rsidR="003F3CDF">
        <w:tab/>
        <w:t>c</w:t>
      </w:r>
      <w:r w:rsidR="003F3CDF" w:rsidRPr="00A036A8">
        <w:t>.</w:t>
      </w:r>
      <w:r w:rsidR="003F3CDF" w:rsidRPr="00A036A8">
        <w:tab/>
      </w:r>
      <w:r w:rsidR="003F3CDF">
        <w:t>using</w:t>
      </w:r>
    </w:p>
    <w:p w:rsidR="003F3CDF" w:rsidRPr="00B5445A" w:rsidRDefault="00630CAC" w:rsidP="003F3CDF">
      <w:pPr>
        <w:pStyle w:val="BT"/>
      </w:pPr>
      <w:r>
        <w:t>1</w:t>
      </w:r>
      <w:r w:rsidR="003A6F5A">
        <w:t>5</w:t>
      </w:r>
      <w:r w:rsidR="003F3CDF" w:rsidRPr="00B5445A">
        <w:t>.</w:t>
      </w:r>
      <w:r w:rsidR="003F3CDF" w:rsidRPr="00B5445A">
        <w:tab/>
      </w:r>
      <w:r w:rsidR="003F3CDF">
        <w:t>b</w:t>
      </w:r>
      <w:r w:rsidR="003F3CDF" w:rsidRPr="00B5445A">
        <w:t>.</w:t>
      </w:r>
      <w:r w:rsidR="003F3CDF" w:rsidRPr="00B5445A">
        <w:tab/>
      </w:r>
      <w:r w:rsidR="003F3CDF">
        <w:t>System.Console.Read( )</w:t>
      </w:r>
    </w:p>
    <w:p w:rsidR="003F3CDF" w:rsidRPr="00B5445A" w:rsidRDefault="003A6F5A" w:rsidP="003F3CDF">
      <w:pPr>
        <w:pStyle w:val="BT"/>
      </w:pPr>
      <w:r>
        <w:lastRenderedPageBreak/>
        <w:t>16</w:t>
      </w:r>
      <w:r w:rsidR="003F3CDF">
        <w:t>.</w:t>
      </w:r>
      <w:r w:rsidR="003F3CDF">
        <w:tab/>
        <w:t>a</w:t>
      </w:r>
      <w:r w:rsidR="003F3CDF" w:rsidRPr="00B5445A">
        <w:t>.</w:t>
      </w:r>
      <w:r w:rsidR="003F3CDF" w:rsidRPr="00B5445A">
        <w:tab/>
      </w:r>
      <w:r w:rsidR="003F3CDF">
        <w:t>prototype</w:t>
      </w:r>
    </w:p>
    <w:p w:rsidR="003F3CDF" w:rsidRPr="00B5445A" w:rsidRDefault="003A6F5A" w:rsidP="003F3CDF">
      <w:pPr>
        <w:pStyle w:val="BT"/>
      </w:pPr>
      <w:r>
        <w:t>17</w:t>
      </w:r>
      <w:r w:rsidR="003F3CDF" w:rsidRPr="00B5445A">
        <w:t>.</w:t>
      </w:r>
      <w:r w:rsidR="003F3CDF" w:rsidRPr="00B5445A">
        <w:tab/>
      </w:r>
      <w:r w:rsidR="003F3CDF">
        <w:t>d</w:t>
      </w:r>
      <w:r w:rsidR="003F3CDF" w:rsidRPr="00B5445A">
        <w:t>.</w:t>
      </w:r>
      <w:r w:rsidR="003F3CDF" w:rsidRPr="00B5445A">
        <w:tab/>
      </w:r>
      <w:r w:rsidR="003F3CDF">
        <w:t>IntelliSense</w:t>
      </w:r>
    </w:p>
    <w:p w:rsidR="003F3CDF" w:rsidRPr="00B5445A" w:rsidRDefault="003A6F5A" w:rsidP="003F3CDF">
      <w:pPr>
        <w:pStyle w:val="BT"/>
      </w:pPr>
      <w:r>
        <w:t>18</w:t>
      </w:r>
      <w:r w:rsidR="003F3CDF" w:rsidRPr="00B5445A">
        <w:t>.</w:t>
      </w:r>
      <w:r w:rsidR="003F3CDF" w:rsidRPr="00B5445A">
        <w:tab/>
      </w:r>
      <w:r w:rsidR="003F3CDF">
        <w:t>c</w:t>
      </w:r>
      <w:r w:rsidR="003F3CDF" w:rsidRPr="00B5445A">
        <w:t>.</w:t>
      </w:r>
      <w:r w:rsidR="003F3CDF" w:rsidRPr="00B5445A">
        <w:tab/>
      </w:r>
      <w:r w:rsidR="003F3CDF">
        <w:t>execute</w:t>
      </w:r>
    </w:p>
    <w:p w:rsidR="003F3CDF" w:rsidRPr="00B5445A" w:rsidRDefault="003A6F5A" w:rsidP="003F3CDF">
      <w:pPr>
        <w:pStyle w:val="BT"/>
      </w:pPr>
      <w:r>
        <w:t>19</w:t>
      </w:r>
      <w:r w:rsidR="003F3CDF" w:rsidRPr="00B5445A">
        <w:t>.</w:t>
      </w:r>
      <w:r w:rsidR="003F3CDF" w:rsidRPr="00B5445A">
        <w:tab/>
      </w:r>
      <w:r w:rsidR="003F3CDF">
        <w:t>c</w:t>
      </w:r>
      <w:r w:rsidR="003F3CDF" w:rsidRPr="00B5445A">
        <w:t>.</w:t>
      </w:r>
      <w:r w:rsidR="003F3CDF" w:rsidRPr="00B5445A">
        <w:tab/>
      </w:r>
      <w:r w:rsidR="003F3CDF">
        <w:t>\n</w:t>
      </w:r>
    </w:p>
    <w:p w:rsidR="003F3CDF" w:rsidRPr="00B5445A" w:rsidRDefault="00630CAC" w:rsidP="003F3CDF">
      <w:pPr>
        <w:pStyle w:val="BT"/>
      </w:pPr>
      <w:r>
        <w:t>2</w:t>
      </w:r>
      <w:r w:rsidR="003A6F5A">
        <w:t>0</w:t>
      </w:r>
      <w:r w:rsidR="003F3CDF" w:rsidRPr="00B5445A">
        <w:t>.</w:t>
      </w:r>
      <w:r w:rsidR="003F3CDF" w:rsidRPr="00B5445A">
        <w:tab/>
        <w:t>d.</w:t>
      </w:r>
      <w:r w:rsidR="003F3CDF" w:rsidRPr="00B5445A">
        <w:tab/>
      </w:r>
      <w:r w:rsidR="003F3CDF">
        <w:t>Console.Write(“ok”);</w:t>
      </w:r>
    </w:p>
    <w:p w:rsidR="003F3CDF" w:rsidRDefault="00630CAC" w:rsidP="003F3CDF">
      <w:pPr>
        <w:pStyle w:val="BT"/>
      </w:pPr>
      <w:r>
        <w:t>2</w:t>
      </w:r>
      <w:r w:rsidR="003A6F5A">
        <w:t>1</w:t>
      </w:r>
      <w:r w:rsidR="003F3CDF" w:rsidRPr="00B5445A">
        <w:t>.</w:t>
      </w:r>
      <w:r w:rsidR="003F3CDF" w:rsidRPr="00B5445A">
        <w:tab/>
      </w:r>
      <w:r w:rsidR="003F3CDF">
        <w:t xml:space="preserve">Syntax – Semicolon left off of line 2 or line 9. Other potential problems </w:t>
      </w:r>
      <w:r w:rsidR="003F3CDF">
        <w:tab/>
      </w:r>
      <w:r w:rsidR="003F3CDF">
        <w:tab/>
      </w:r>
      <w:r w:rsidR="003F3CDF">
        <w:tab/>
        <w:t xml:space="preserve">include typing main( ) instead of </w:t>
      </w:r>
      <w:smartTag w:uri="urn:schemas-microsoft-com:office:smarttags" w:element="place">
        <w:r w:rsidR="003F3CDF">
          <w:t>Main</w:t>
        </w:r>
      </w:smartTag>
      <w:r w:rsidR="003F3CDF">
        <w:t xml:space="preserve">( ) or failing to have a closing curly </w:t>
      </w:r>
      <w:r w:rsidR="003F3CDF">
        <w:tab/>
      </w:r>
      <w:r w:rsidR="003F3CDF">
        <w:tab/>
        <w:t>brace.</w:t>
      </w:r>
    </w:p>
    <w:p w:rsidR="003F3CDF" w:rsidRPr="00B5445A" w:rsidRDefault="003F3CDF" w:rsidP="003F3CDF">
      <w:pPr>
        <w:pStyle w:val="BT"/>
      </w:pPr>
      <w:r>
        <w:tab/>
      </w:r>
      <w:r>
        <w:tab/>
        <w:t xml:space="preserve">Logic – Displaying the wrong message or asking for input instead of </w:t>
      </w:r>
      <w:r>
        <w:tab/>
      </w:r>
      <w:r>
        <w:tab/>
      </w:r>
      <w:r>
        <w:tab/>
        <w:t>displaying output.</w:t>
      </w:r>
    </w:p>
    <w:p w:rsidR="003F3CDF" w:rsidRDefault="00630CAC" w:rsidP="003F3CDF">
      <w:pPr>
        <w:pStyle w:val="BT"/>
      </w:pPr>
      <w:r>
        <w:t>2</w:t>
      </w:r>
      <w:r w:rsidR="003A6F5A">
        <w:t>2</w:t>
      </w:r>
      <w:r w:rsidR="003F3CDF" w:rsidRPr="00B5445A">
        <w:t>.</w:t>
      </w:r>
      <w:r w:rsidR="003F3CDF" w:rsidRPr="00B5445A">
        <w:tab/>
      </w:r>
      <w:r w:rsidR="003F3CDF">
        <w:t>Go Laugh Out Loud</w:t>
      </w:r>
    </w:p>
    <w:p w:rsidR="003F3CDF" w:rsidRPr="00B5445A" w:rsidRDefault="003F3CDF" w:rsidP="003F3CDF">
      <w:pPr>
        <w:pStyle w:val="BT"/>
      </w:pPr>
      <w:r>
        <w:tab/>
      </w:r>
      <w:r>
        <w:tab/>
        <w:t>Think Happy</w:t>
      </w:r>
    </w:p>
    <w:p w:rsidR="003F3CDF" w:rsidRPr="00B5445A" w:rsidRDefault="00630CAC" w:rsidP="003F3CDF">
      <w:pPr>
        <w:pStyle w:val="BT"/>
      </w:pPr>
      <w:r>
        <w:t>2</w:t>
      </w:r>
      <w:r w:rsidR="003A6F5A">
        <w:t>3</w:t>
      </w:r>
      <w:r w:rsidR="003F3CDF" w:rsidRPr="00B5445A">
        <w:t>.</w:t>
      </w:r>
      <w:r w:rsidR="003F3CDF" w:rsidRPr="00B5445A">
        <w:tab/>
      </w:r>
      <w:r w:rsidR="003F3CDF">
        <w:t>Replace the WriteLine( ) method on line 11 with a Write( ) method</w:t>
      </w:r>
    </w:p>
    <w:p w:rsidR="003F3CDF" w:rsidRDefault="00630CAC" w:rsidP="003F3CDF">
      <w:pPr>
        <w:pStyle w:val="BT"/>
      </w:pPr>
      <w:r>
        <w:t>2</w:t>
      </w:r>
      <w:r w:rsidR="003A6F5A">
        <w:t>4</w:t>
      </w:r>
      <w:r w:rsidR="003F3CDF" w:rsidRPr="00B5445A">
        <w:t>.</w:t>
      </w:r>
      <w:r w:rsidR="003F3CDF" w:rsidRPr="00B5445A">
        <w:tab/>
      </w:r>
      <w:r w:rsidR="00CA7D72">
        <w:t>Mono</w:t>
      </w:r>
      <w:r w:rsidR="003F3CDF">
        <w:t xml:space="preserve"> at </w:t>
      </w:r>
      <w:r w:rsidR="00CA7D72" w:rsidRPr="00CA7D72">
        <w:rPr>
          <w:i/>
        </w:rPr>
        <w:t>http://mono-project.com/CSharp_Compiler</w:t>
      </w:r>
    </w:p>
    <w:p w:rsidR="003F3CDF" w:rsidRDefault="003A6F5A" w:rsidP="003F3CDF">
      <w:pPr>
        <w:pStyle w:val="BT"/>
      </w:pPr>
      <w:r>
        <w:t>25</w:t>
      </w:r>
      <w:r w:rsidR="003F3CDF" w:rsidRPr="00B5445A">
        <w:t>.</w:t>
      </w:r>
      <w:r w:rsidR="003F3CDF" w:rsidRPr="00B5445A">
        <w:tab/>
      </w:r>
      <w:r w:rsidR="003F3CDF">
        <w:t>a</w:t>
      </w:r>
      <w:r w:rsidR="003F3CDF" w:rsidRPr="00B5445A">
        <w:t>.</w:t>
      </w:r>
      <w:r w:rsidR="003F3CDF" w:rsidRPr="00B5445A">
        <w:tab/>
      </w:r>
      <w:r w:rsidR="003F3CDF">
        <w:t>Lines 9 through 13</w:t>
      </w:r>
    </w:p>
    <w:p w:rsidR="003F3CDF" w:rsidRPr="00B5445A" w:rsidRDefault="003F3CDF" w:rsidP="003F3CDF">
      <w:pPr>
        <w:pStyle w:val="BT"/>
      </w:pPr>
      <w:r>
        <w:tab/>
      </w:r>
      <w:r>
        <w:tab/>
        <w:t>b.</w:t>
      </w:r>
      <w:r>
        <w:tab/>
        <w:t>defined on Line 3</w:t>
      </w:r>
    </w:p>
    <w:p w:rsidR="003F3CDF" w:rsidRPr="00B5445A" w:rsidRDefault="003F3CDF" w:rsidP="003F3CDF">
      <w:pPr>
        <w:pStyle w:val="BT"/>
      </w:pPr>
      <w:r>
        <w:tab/>
      </w:r>
      <w:r>
        <w:tab/>
        <w:t>c</w:t>
      </w:r>
      <w:r w:rsidRPr="00B5445A">
        <w:t>.</w:t>
      </w:r>
      <w:r w:rsidRPr="00B5445A">
        <w:tab/>
      </w:r>
      <w:r>
        <w:t>Line 5</w:t>
      </w:r>
    </w:p>
    <w:p w:rsidR="003F3CDF" w:rsidRPr="00B5445A" w:rsidRDefault="003F3CDF" w:rsidP="003F3CDF">
      <w:pPr>
        <w:pStyle w:val="BT"/>
      </w:pPr>
      <w:r>
        <w:tab/>
      </w:r>
      <w:r>
        <w:tab/>
        <w:t>d</w:t>
      </w:r>
      <w:r w:rsidRPr="00B5445A">
        <w:t>.</w:t>
      </w:r>
      <w:r w:rsidRPr="00B5445A">
        <w:tab/>
      </w:r>
      <w:r>
        <w:t>Lines 9 through 13</w:t>
      </w:r>
    </w:p>
    <w:p w:rsidR="003F3CDF" w:rsidRPr="00B5445A" w:rsidRDefault="003F3CDF" w:rsidP="003F3CDF">
      <w:pPr>
        <w:pStyle w:val="BT"/>
      </w:pPr>
      <w:r>
        <w:lastRenderedPageBreak/>
        <w:tab/>
      </w:r>
      <w:r>
        <w:tab/>
      </w:r>
      <w:r w:rsidRPr="00B5445A">
        <w:t>e.</w:t>
      </w:r>
      <w:r w:rsidRPr="00B5445A">
        <w:tab/>
      </w:r>
      <w:r>
        <w:t>Line 1</w:t>
      </w:r>
    </w:p>
    <w:p w:rsidR="003F3CDF" w:rsidRDefault="003F3CDF" w:rsidP="003F3CDF">
      <w:pPr>
        <w:pStyle w:val="BT"/>
      </w:pPr>
      <w:r>
        <w:tab/>
      </w:r>
      <w:r>
        <w:tab/>
        <w:t>f.</w:t>
      </w:r>
      <w:r>
        <w:tab/>
        <w:t>Line 3 and 5 contain user defined identifiers</w:t>
      </w:r>
    </w:p>
    <w:p w:rsidR="003F3CDF" w:rsidRDefault="003A6F5A" w:rsidP="003F3CDF">
      <w:pPr>
        <w:pStyle w:val="BT"/>
      </w:pPr>
      <w:r>
        <w:t>26</w:t>
      </w:r>
      <w:r w:rsidR="003F3CDF">
        <w:t>.</w:t>
      </w:r>
      <w:r w:rsidR="003F3CDF">
        <w:tab/>
        <w:t xml:space="preserve">Semicolon needed at the end of Line 1 and Line 8; keyword namespace </w:t>
      </w:r>
      <w:r w:rsidR="003F3CDF">
        <w:tab/>
      </w:r>
      <w:r w:rsidR="003F3CDF">
        <w:tab/>
      </w:r>
      <w:r w:rsidR="003F3CDF">
        <w:tab/>
        <w:t xml:space="preserve">misspelled on line 2; Keyword class missing from Line 4; keyword void </w:t>
      </w:r>
      <w:r w:rsidR="003F3CDF">
        <w:tab/>
      </w:r>
      <w:r w:rsidR="003F3CDF">
        <w:tab/>
      </w:r>
      <w:r w:rsidR="003F3CDF">
        <w:tab/>
        <w:t xml:space="preserve">missing from Line 6; Console and Write should begin with uppercase </w:t>
      </w:r>
      <w:r w:rsidR="003F3CDF">
        <w:tab/>
      </w:r>
      <w:r w:rsidR="003F3CDF">
        <w:tab/>
      </w:r>
      <w:r w:rsidR="003F3CDF">
        <w:tab/>
        <w:t>characters.</w:t>
      </w:r>
    </w:p>
    <w:p w:rsidR="003F3CDF" w:rsidRDefault="003A6F5A" w:rsidP="003F3CDF">
      <w:pPr>
        <w:pStyle w:val="BT"/>
      </w:pPr>
      <w:r>
        <w:t>27</w:t>
      </w:r>
      <w:r w:rsidR="003F3CDF">
        <w:t>.</w:t>
      </w:r>
      <w:r w:rsidR="003F3CDF">
        <w:tab/>
        <w:t>System is the namespace, Console is a Class and Read is a method.</w:t>
      </w:r>
    </w:p>
    <w:sectPr w:rsidR="003F3CDF" w:rsidSect="00F551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332" w:rsidRDefault="00D00332">
      <w:r>
        <w:separator/>
      </w:r>
    </w:p>
  </w:endnote>
  <w:endnote w:type="continuationSeparator" w:id="0">
    <w:p w:rsidR="00D00332" w:rsidRDefault="00D0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46C" w:rsidRDefault="00F551A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4224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246C" w:rsidRDefault="0042246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46C" w:rsidRDefault="0042246C">
    <w:pPr>
      <w:pStyle w:val="EOCNL"/>
      <w:framePr w:wrap="around"/>
    </w:pPr>
    <w:r>
      <w:rPr>
        <w:rStyle w:val="PageNumber"/>
      </w:rPr>
      <w:t xml:space="preserve">Doyle: C#, </w:t>
    </w:r>
    <w:r w:rsidR="00745BC5">
      <w:rPr>
        <w:rStyle w:val="PageNumber"/>
      </w:rPr>
      <w:t>4</w:t>
    </w:r>
    <w:r w:rsidR="00745BC5" w:rsidRPr="00745BC5">
      <w:rPr>
        <w:rStyle w:val="PageNumber"/>
        <w:vertAlign w:val="superscript"/>
      </w:rPr>
      <w:t>th</w:t>
    </w:r>
    <w:r w:rsidR="00745BC5">
      <w:rPr>
        <w:rStyle w:val="PageNumber"/>
      </w:rPr>
      <w:t xml:space="preserve"> </w:t>
    </w:r>
    <w:r>
      <w:rPr>
        <w:rStyle w:val="PageNumber"/>
      </w:rPr>
      <w:t>edition ISBN</w:t>
    </w:r>
    <w:r w:rsidR="00911310">
      <w:rPr>
        <w:rStyle w:val="PageNumber"/>
      </w:rPr>
      <w:t xml:space="preserve"> </w:t>
    </w:r>
    <w:r w:rsidR="00745BC5" w:rsidRPr="003A6F5A">
      <w:rPr>
        <w:rStyle w:val="PageNumber"/>
      </w:rPr>
      <w:t>978-1-285-09626-1</w:t>
    </w:r>
    <w:bookmarkStart w:id="0" w:name="_GoBack"/>
    <w:bookmarkEnd w:id="0"/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 xml:space="preserve">   Page 1-</w:t>
    </w:r>
    <w:r w:rsidR="00F551A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551AB">
      <w:rPr>
        <w:rStyle w:val="PageNumber"/>
      </w:rPr>
      <w:fldChar w:fldCharType="separate"/>
    </w:r>
    <w:r w:rsidR="00745BC5">
      <w:rPr>
        <w:rStyle w:val="PageNumber"/>
        <w:noProof/>
      </w:rPr>
      <w:t>2</w:t>
    </w:r>
    <w:r w:rsidR="00F551AB">
      <w:rPr>
        <w:rStyle w:val="PageNumber"/>
      </w:rPr>
      <w:fldChar w:fldCharType="end"/>
    </w:r>
  </w:p>
  <w:p w:rsidR="0042246C" w:rsidRDefault="0042246C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BC5" w:rsidRDefault="00745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332" w:rsidRDefault="00D00332">
      <w:r>
        <w:separator/>
      </w:r>
    </w:p>
  </w:footnote>
  <w:footnote w:type="continuationSeparator" w:id="0">
    <w:p w:rsidR="00D00332" w:rsidRDefault="00D00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BC5" w:rsidRDefault="00745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BC5" w:rsidRDefault="00745B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BC5" w:rsidRDefault="00745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DF"/>
    <w:rsid w:val="00074954"/>
    <w:rsid w:val="003A6F5A"/>
    <w:rsid w:val="003F3CDF"/>
    <w:rsid w:val="0042246C"/>
    <w:rsid w:val="00432EDD"/>
    <w:rsid w:val="00630CAC"/>
    <w:rsid w:val="006D192C"/>
    <w:rsid w:val="00745BC5"/>
    <w:rsid w:val="008B4548"/>
    <w:rsid w:val="008C53B2"/>
    <w:rsid w:val="00911310"/>
    <w:rsid w:val="00AA18B1"/>
    <w:rsid w:val="00B56D6B"/>
    <w:rsid w:val="00CA7D72"/>
    <w:rsid w:val="00CE7CC9"/>
    <w:rsid w:val="00D00332"/>
    <w:rsid w:val="00D97B85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1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F551A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F551AB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F551AB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F551AB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F551AB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F551A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F551AB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autoRedefine/>
    <w:rsid w:val="00F551AB"/>
    <w:pPr>
      <w:keepLines/>
      <w:framePr w:w="9607" w:wrap="around" w:vAnchor="text" w:hAnchor="page" w:x="502" w:y="-23"/>
      <w:tabs>
        <w:tab w:val="right" w:pos="3634"/>
        <w:tab w:val="left" w:pos="3874"/>
      </w:tabs>
      <w:spacing w:before="80" w:line="480" w:lineRule="auto"/>
      <w:ind w:left="274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F551AB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F551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F551AB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F551AB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F551AB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F551AB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F551AB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F551AB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F551AB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F551AB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F551AB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F551AB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F551AB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F551AB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F551AB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F551AB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F551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F551AB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F551AB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F551AB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F551AB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F551AB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F551AB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F551AB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F551AB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F551AB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F551AB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F551AB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F551A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F551A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F551AB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F551AB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F551AB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F551AB"/>
    <w:rPr>
      <w:color w:val="0000FF"/>
    </w:rPr>
  </w:style>
  <w:style w:type="character" w:customStyle="1" w:styleId="CodeGreen">
    <w:name w:val="Code Green"/>
    <w:basedOn w:val="CodeBlue"/>
    <w:rsid w:val="00F551AB"/>
    <w:rPr>
      <w:color w:val="339966"/>
    </w:rPr>
  </w:style>
  <w:style w:type="character" w:styleId="PageNumber">
    <w:name w:val="page number"/>
    <w:basedOn w:val="DefaultParagraphFont"/>
    <w:rsid w:val="00F551AB"/>
  </w:style>
  <w:style w:type="character" w:styleId="CommentReference">
    <w:name w:val="annotation reference"/>
    <w:basedOn w:val="DefaultParagraphFont"/>
    <w:semiHidden/>
    <w:rsid w:val="00F551AB"/>
    <w:rPr>
      <w:sz w:val="16"/>
      <w:szCs w:val="16"/>
    </w:rPr>
  </w:style>
  <w:style w:type="paragraph" w:styleId="CommentText">
    <w:name w:val="annotation text"/>
    <w:basedOn w:val="Normal"/>
    <w:semiHidden/>
    <w:rsid w:val="00F551AB"/>
    <w:rPr>
      <w:sz w:val="20"/>
    </w:rPr>
  </w:style>
  <w:style w:type="paragraph" w:styleId="BalloonText">
    <w:name w:val="Balloon Text"/>
    <w:basedOn w:val="Normal"/>
    <w:semiHidden/>
    <w:rsid w:val="00F551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551AB"/>
    <w:rPr>
      <w:color w:val="0000FF"/>
      <w:u w:val="single"/>
    </w:rPr>
  </w:style>
  <w:style w:type="paragraph" w:styleId="Header">
    <w:name w:val="header"/>
    <w:basedOn w:val="Normal"/>
    <w:rsid w:val="00F551AB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1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F551A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F551AB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F551AB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F551AB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F551AB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F551A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F551AB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autoRedefine/>
    <w:rsid w:val="00F551AB"/>
    <w:pPr>
      <w:keepLines/>
      <w:framePr w:w="9607" w:wrap="around" w:vAnchor="text" w:hAnchor="page" w:x="502" w:y="-23"/>
      <w:tabs>
        <w:tab w:val="right" w:pos="3634"/>
        <w:tab w:val="left" w:pos="3874"/>
      </w:tabs>
      <w:spacing w:before="80" w:line="480" w:lineRule="auto"/>
      <w:ind w:left="274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F551AB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F551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F551AB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F551AB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F551AB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F551AB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F551AB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F551AB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F551AB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F551AB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F551AB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F551AB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F551AB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F551AB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F551AB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F551AB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F551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F551AB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F551AB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F551AB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F551AB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F551AB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F551AB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F551AB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F551AB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F551AB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F551AB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F551AB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F551A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F551A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F551AB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F551AB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F551AB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F551AB"/>
    <w:rPr>
      <w:color w:val="0000FF"/>
    </w:rPr>
  </w:style>
  <w:style w:type="character" w:customStyle="1" w:styleId="CodeGreen">
    <w:name w:val="Code Green"/>
    <w:basedOn w:val="CodeBlue"/>
    <w:rsid w:val="00F551AB"/>
    <w:rPr>
      <w:color w:val="339966"/>
    </w:rPr>
  </w:style>
  <w:style w:type="character" w:styleId="PageNumber">
    <w:name w:val="page number"/>
    <w:basedOn w:val="DefaultParagraphFont"/>
    <w:rsid w:val="00F551AB"/>
  </w:style>
  <w:style w:type="character" w:styleId="CommentReference">
    <w:name w:val="annotation reference"/>
    <w:basedOn w:val="DefaultParagraphFont"/>
    <w:semiHidden/>
    <w:rsid w:val="00F551AB"/>
    <w:rPr>
      <w:sz w:val="16"/>
      <w:szCs w:val="16"/>
    </w:rPr>
  </w:style>
  <w:style w:type="paragraph" w:styleId="CommentText">
    <w:name w:val="annotation text"/>
    <w:basedOn w:val="Normal"/>
    <w:semiHidden/>
    <w:rsid w:val="00F551AB"/>
    <w:rPr>
      <w:sz w:val="20"/>
    </w:rPr>
  </w:style>
  <w:style w:type="paragraph" w:styleId="BalloonText">
    <w:name w:val="Balloon Text"/>
    <w:basedOn w:val="Normal"/>
    <w:semiHidden/>
    <w:rsid w:val="00F551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551AB"/>
    <w:rPr>
      <w:color w:val="0000FF"/>
      <w:u w:val="single"/>
    </w:rPr>
  </w:style>
  <w:style w:type="paragraph" w:styleId="Header">
    <w:name w:val="header"/>
    <w:basedOn w:val="Normal"/>
    <w:rsid w:val="00F551A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4</cp:revision>
  <cp:lastPrinted>2002-12-05T18:38:00Z</cp:lastPrinted>
  <dcterms:created xsi:type="dcterms:W3CDTF">2012-10-30T14:07:00Z</dcterms:created>
  <dcterms:modified xsi:type="dcterms:W3CDTF">2012-10-30T14:19:00Z</dcterms:modified>
</cp:coreProperties>
</file>